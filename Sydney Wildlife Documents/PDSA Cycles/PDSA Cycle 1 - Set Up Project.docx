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77" w:rsidRPr="00B51B94" w:rsidRDefault="00FB4693" w:rsidP="002C6390">
      <w:pPr>
        <w:pStyle w:val="PR1"/>
        <w:spacing w:before="0" w:after="120"/>
        <w:rPr>
          <w:rFonts w:ascii="Calibri" w:hAnsi="Calibri" w:cs="Calibri"/>
        </w:rPr>
      </w:pPr>
      <w:r>
        <w:rPr>
          <w:rFonts w:ascii="Calibri" w:hAnsi="Calibri" w:cs="Calibri"/>
        </w:rPr>
        <w:t>Cycle Plan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809"/>
        <w:gridCol w:w="4111"/>
        <w:gridCol w:w="1418"/>
        <w:gridCol w:w="2976"/>
      </w:tblGrid>
      <w:tr w:rsidR="00007B4C" w:rsidRPr="002C6390" w:rsidTr="00FE59F5">
        <w:trPr>
          <w:trHeight w:val="70"/>
        </w:trPr>
        <w:tc>
          <w:tcPr>
            <w:tcW w:w="1809" w:type="dxa"/>
            <w:shd w:val="clear" w:color="auto" w:fill="7D9532" w:themeFill="accent6" w:themeFillShade="BF"/>
          </w:tcPr>
          <w:p w:rsidR="00007B4C" w:rsidRPr="00B51B94" w:rsidRDefault="000F771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 xml:space="preserve">Project </w:t>
            </w:r>
            <w:r w:rsidR="00007B4C" w:rsidRPr="00B51B94"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8505" w:type="dxa"/>
            <w:gridSpan w:val="3"/>
          </w:tcPr>
          <w:p w:rsidR="00007B4C" w:rsidRPr="00B51B94" w:rsidRDefault="0090326A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Improving</w:t>
            </w:r>
            <w:r w:rsidR="00397ABE">
              <w:rPr>
                <w:rFonts w:ascii="Calibri" w:hAnsi="Calibri" w:cs="Calibri"/>
                <w:sz w:val="22"/>
                <w:szCs w:val="22"/>
              </w:rPr>
              <w:t xml:space="preserve"> Data Management</w:t>
            </w:r>
          </w:p>
        </w:tc>
      </w:tr>
      <w:tr w:rsidR="0098504A" w:rsidRPr="002C6390" w:rsidTr="00FE59F5">
        <w:tc>
          <w:tcPr>
            <w:tcW w:w="1809" w:type="dxa"/>
            <w:shd w:val="clear" w:color="auto" w:fill="7D9532" w:themeFill="accent6" w:themeFillShade="BF"/>
          </w:tcPr>
          <w:p w:rsidR="0098504A" w:rsidRPr="00B51B94" w:rsidRDefault="0098504A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>Developed by</w:t>
            </w:r>
          </w:p>
        </w:tc>
        <w:tc>
          <w:tcPr>
            <w:tcW w:w="4111" w:type="dxa"/>
          </w:tcPr>
          <w:p w:rsidR="0098504A" w:rsidRPr="00B51B94" w:rsidRDefault="00E5296A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Tony White</w:t>
            </w:r>
          </w:p>
        </w:tc>
        <w:tc>
          <w:tcPr>
            <w:tcW w:w="1418" w:type="dxa"/>
            <w:shd w:val="clear" w:color="auto" w:fill="7D9532" w:themeFill="accent6" w:themeFillShade="BF"/>
          </w:tcPr>
          <w:p w:rsidR="0098504A" w:rsidRPr="00B51B94" w:rsidRDefault="0098504A" w:rsidP="00366123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>Sponsor</w:t>
            </w:r>
          </w:p>
        </w:tc>
        <w:tc>
          <w:tcPr>
            <w:tcW w:w="2976" w:type="dxa"/>
          </w:tcPr>
          <w:p w:rsidR="0098504A" w:rsidRPr="00B51B94" w:rsidRDefault="00FB4693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SMWS Board</w:t>
            </w:r>
          </w:p>
        </w:tc>
      </w:tr>
      <w:tr w:rsidR="0098504A" w:rsidRPr="002C6390" w:rsidTr="00FE59F5">
        <w:tc>
          <w:tcPr>
            <w:tcW w:w="1809" w:type="dxa"/>
            <w:shd w:val="clear" w:color="auto" w:fill="7D9532" w:themeFill="accent6" w:themeFillShade="BF"/>
          </w:tcPr>
          <w:p w:rsidR="0098504A" w:rsidRPr="00B51B94" w:rsidRDefault="0098504A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>DMAIC Phase</w:t>
            </w:r>
            <w:r w:rsidR="008D2B06" w:rsidRPr="00B51B94">
              <w:rPr>
                <w:rFonts w:ascii="Calibri" w:hAnsi="Calibri" w:cs="Calibri"/>
                <w:sz w:val="22"/>
                <w:szCs w:val="22"/>
              </w:rPr>
              <w:t>(s)</w:t>
            </w:r>
          </w:p>
        </w:tc>
        <w:tc>
          <w:tcPr>
            <w:tcW w:w="4111" w:type="dxa"/>
          </w:tcPr>
          <w:p w:rsidR="0098504A" w:rsidRPr="00B51B94" w:rsidRDefault="00E5296A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Define</w:t>
            </w:r>
          </w:p>
        </w:tc>
        <w:tc>
          <w:tcPr>
            <w:tcW w:w="1418" w:type="dxa"/>
            <w:shd w:val="clear" w:color="auto" w:fill="7D9532" w:themeFill="accent6" w:themeFillShade="BF"/>
          </w:tcPr>
          <w:p w:rsidR="0098504A" w:rsidRPr="00B51B94" w:rsidRDefault="0098504A" w:rsidP="002C639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51B94">
              <w:rPr>
                <w:rFonts w:ascii="Calibri" w:hAnsi="Calibri" w:cs="Calibri"/>
                <w:b/>
                <w:sz w:val="22"/>
                <w:szCs w:val="22"/>
              </w:rPr>
              <w:t>Cycle</w:t>
            </w:r>
            <w:r w:rsidR="008D2B06" w:rsidRPr="00B51B94">
              <w:rPr>
                <w:rFonts w:ascii="Calibri" w:hAnsi="Calibri" w:cs="Calibri"/>
                <w:b/>
                <w:sz w:val="22"/>
                <w:szCs w:val="22"/>
              </w:rPr>
              <w:t xml:space="preserve"> No:</w:t>
            </w:r>
          </w:p>
        </w:tc>
        <w:tc>
          <w:tcPr>
            <w:tcW w:w="2976" w:type="dxa"/>
          </w:tcPr>
          <w:p w:rsidR="0098504A" w:rsidRPr="00B51B94" w:rsidRDefault="0090326A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p w:rsidR="00007B4C" w:rsidRPr="00B51B94" w:rsidRDefault="00007B4C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Plan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2C6390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Objective</w:t>
            </w:r>
          </w:p>
        </w:tc>
      </w:tr>
      <w:tr w:rsidR="00007B4C" w:rsidRPr="002C6390" w:rsidTr="002C6390">
        <w:tc>
          <w:tcPr>
            <w:tcW w:w="10314" w:type="dxa"/>
          </w:tcPr>
          <w:p w:rsidR="0052643E" w:rsidRPr="0052643E" w:rsidRDefault="0052643E" w:rsidP="00526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2643E">
              <w:rPr>
                <w:rFonts w:ascii="Calibri" w:hAnsi="Calibri" w:cs="Calibri"/>
                <w:sz w:val="22"/>
                <w:szCs w:val="22"/>
              </w:rPr>
              <w:t>Identify the Current Problems (generalised)</w:t>
            </w:r>
          </w:p>
          <w:p w:rsidR="002C6390" w:rsidRDefault="0090326A" w:rsidP="00526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2643E">
              <w:rPr>
                <w:rFonts w:ascii="Calibri" w:hAnsi="Calibri" w:cs="Calibri"/>
                <w:sz w:val="22"/>
                <w:szCs w:val="22"/>
              </w:rPr>
              <w:t>To establish an Improvement Plan (Draft the Charter)</w:t>
            </w:r>
          </w:p>
          <w:p w:rsidR="00CA1349" w:rsidRPr="0052643E" w:rsidRDefault="00CA1349" w:rsidP="0052643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Options (high-level)</w:t>
            </w: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4786"/>
        <w:gridCol w:w="5528"/>
      </w:tblGrid>
      <w:tr w:rsidR="00007B4C" w:rsidRPr="00FE59F5" w:rsidTr="00FE59F5">
        <w:tc>
          <w:tcPr>
            <w:tcW w:w="4786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Questions</w:t>
            </w:r>
          </w:p>
        </w:tc>
        <w:tc>
          <w:tcPr>
            <w:tcW w:w="5528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Predictions</w:t>
            </w:r>
          </w:p>
        </w:tc>
      </w:tr>
      <w:tr w:rsidR="00007B4C" w:rsidRPr="000128DE" w:rsidTr="00F23B04">
        <w:trPr>
          <w:trHeight w:val="1798"/>
        </w:trPr>
        <w:tc>
          <w:tcPr>
            <w:tcW w:w="4786" w:type="dxa"/>
          </w:tcPr>
          <w:p w:rsidR="0090326A" w:rsidRPr="0090326A" w:rsidRDefault="0090326A" w:rsidP="0090326A">
            <w:pPr>
              <w:pStyle w:val="PRSubstep"/>
              <w:numPr>
                <w:ilvl w:val="0"/>
                <w:numId w:val="9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 w:rsidRPr="0090326A">
              <w:rPr>
                <w:rFonts w:ascii="Calibri" w:hAnsi="Calibri" w:cs="Calibri"/>
              </w:rPr>
              <w:t>What is the Problem</w:t>
            </w:r>
          </w:p>
          <w:p w:rsidR="00EB7CBD" w:rsidRDefault="00EB7CBD" w:rsidP="00EB7CBD">
            <w:pPr>
              <w:pStyle w:val="PRSubstep"/>
              <w:spacing w:before="0" w:after="0"/>
              <w:rPr>
                <w:rFonts w:ascii="Calibri" w:hAnsi="Calibri" w:cs="Calibri"/>
              </w:rPr>
            </w:pPr>
          </w:p>
          <w:p w:rsidR="00EB7CBD" w:rsidRDefault="00EB7CBD" w:rsidP="00EB7CBD">
            <w:pPr>
              <w:pStyle w:val="PRSubstep"/>
              <w:spacing w:before="0" w:after="0"/>
              <w:rPr>
                <w:rFonts w:ascii="Calibri" w:hAnsi="Calibri" w:cs="Calibri"/>
              </w:rPr>
            </w:pPr>
          </w:p>
          <w:p w:rsidR="0090326A" w:rsidRDefault="0090326A" w:rsidP="0090326A">
            <w:pPr>
              <w:pStyle w:val="PRSubstep"/>
              <w:numPr>
                <w:ilvl w:val="0"/>
                <w:numId w:val="9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 w:rsidRPr="0090326A">
              <w:rPr>
                <w:rFonts w:ascii="Calibri" w:hAnsi="Calibri" w:cs="Calibri"/>
              </w:rPr>
              <w:t>What is the Scope</w:t>
            </w:r>
          </w:p>
          <w:p w:rsidR="00EB7CBD" w:rsidRDefault="00EB7CBD" w:rsidP="00EB7CBD">
            <w:pPr>
              <w:pStyle w:val="PRSubstep"/>
              <w:spacing w:before="0" w:after="0"/>
              <w:rPr>
                <w:rFonts w:ascii="Calibri" w:hAnsi="Calibri" w:cs="Calibri"/>
              </w:rPr>
            </w:pPr>
          </w:p>
          <w:p w:rsidR="00EB7CBD" w:rsidRPr="0090326A" w:rsidRDefault="00EB7CBD" w:rsidP="00EB7CBD">
            <w:pPr>
              <w:pStyle w:val="PRSubstep"/>
              <w:spacing w:before="0" w:after="0"/>
              <w:rPr>
                <w:rFonts w:ascii="Calibri" w:hAnsi="Calibri" w:cs="Calibri"/>
              </w:rPr>
            </w:pPr>
          </w:p>
          <w:p w:rsidR="0090326A" w:rsidRDefault="0090326A" w:rsidP="0090326A">
            <w:pPr>
              <w:pStyle w:val="PRSubstep"/>
              <w:numPr>
                <w:ilvl w:val="0"/>
                <w:numId w:val="9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 w:rsidRPr="0090326A">
              <w:rPr>
                <w:rFonts w:ascii="Calibri" w:hAnsi="Calibri" w:cs="Calibri"/>
              </w:rPr>
              <w:t>What is the timeframe</w:t>
            </w:r>
          </w:p>
          <w:p w:rsidR="00AA6977" w:rsidRPr="0090326A" w:rsidRDefault="00AA6977" w:rsidP="00AA6977">
            <w:pPr>
              <w:pStyle w:val="PRSubstep"/>
              <w:spacing w:before="0" w:after="0"/>
              <w:rPr>
                <w:rFonts w:ascii="Calibri" w:hAnsi="Calibri" w:cs="Calibri"/>
              </w:rPr>
            </w:pPr>
          </w:p>
          <w:p w:rsidR="0090326A" w:rsidRPr="0090326A" w:rsidRDefault="0090326A" w:rsidP="0090326A">
            <w:pPr>
              <w:pStyle w:val="PRSubstep"/>
              <w:numPr>
                <w:ilvl w:val="0"/>
                <w:numId w:val="9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 w:rsidRPr="0090326A">
              <w:rPr>
                <w:rFonts w:ascii="Calibri" w:hAnsi="Calibri" w:cs="Calibri"/>
              </w:rPr>
              <w:t>Who will be in the team</w:t>
            </w:r>
          </w:p>
          <w:p w:rsidR="0090326A" w:rsidRPr="0090326A" w:rsidRDefault="0090326A" w:rsidP="0090326A">
            <w:pPr>
              <w:pStyle w:val="PRSubstep"/>
              <w:numPr>
                <w:ilvl w:val="0"/>
                <w:numId w:val="9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 w:rsidRPr="0090326A">
              <w:rPr>
                <w:rFonts w:ascii="Calibri" w:hAnsi="Calibri" w:cs="Calibri"/>
              </w:rPr>
              <w:t>Who are the stakeholders</w:t>
            </w:r>
          </w:p>
          <w:p w:rsidR="0090326A" w:rsidRPr="002B5F0D" w:rsidRDefault="00623C54" w:rsidP="002B5F0D">
            <w:pPr>
              <w:pStyle w:val="PRSubstep"/>
              <w:numPr>
                <w:ilvl w:val="0"/>
                <w:numId w:val="9"/>
              </w:numPr>
              <w:spacing w:before="0" w:after="0"/>
              <w:ind w:left="357" w:hanging="3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Who are the Customer(s) and what are the </w:t>
            </w:r>
            <w:r w:rsidR="0090326A" w:rsidRPr="0090326A">
              <w:rPr>
                <w:rFonts w:ascii="Calibri" w:hAnsi="Calibri" w:cs="Calibri"/>
              </w:rPr>
              <w:t>Expectations</w:t>
            </w:r>
          </w:p>
          <w:p w:rsidR="00007B4C" w:rsidRPr="00B51B94" w:rsidRDefault="00007B4C" w:rsidP="002C63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28" w:type="dxa"/>
          </w:tcPr>
          <w:p w:rsidR="00E5296A" w:rsidRDefault="00EB7CBD" w:rsidP="00E5296A">
            <w:pPr>
              <w:pStyle w:val="PRSubstep"/>
              <w:numPr>
                <w:ilvl w:val="0"/>
                <w:numId w:val="13"/>
              </w:numPr>
              <w:spacing w:before="0" w:after="0"/>
              <w:ind w:left="275" w:hanging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Significant gaps in our animal data resulting from p</w:t>
            </w:r>
            <w:r w:rsidR="00623C54">
              <w:rPr>
                <w:rFonts w:ascii="Calibri" w:hAnsi="Calibri" w:cs="Calibri"/>
              </w:rPr>
              <w:t xml:space="preserve">oor return rates </w:t>
            </w:r>
            <w:r>
              <w:rPr>
                <w:rFonts w:ascii="Calibri" w:hAnsi="Calibri" w:cs="Calibri"/>
              </w:rPr>
              <w:t xml:space="preserve">and/or incorrectly filled out </w:t>
            </w:r>
            <w:r w:rsidR="00623C54">
              <w:rPr>
                <w:rFonts w:ascii="Calibri" w:hAnsi="Calibri" w:cs="Calibri"/>
              </w:rPr>
              <w:t>for the animal record form</w:t>
            </w:r>
            <w:r w:rsidR="00AA74AC">
              <w:rPr>
                <w:rFonts w:ascii="Calibri" w:hAnsi="Calibri" w:cs="Calibri"/>
              </w:rPr>
              <w:t xml:space="preserve"> (50% missing info)</w:t>
            </w:r>
          </w:p>
          <w:p w:rsidR="00E5296A" w:rsidRPr="00623C54" w:rsidRDefault="00EB7CBD" w:rsidP="00623C54">
            <w:pPr>
              <w:pStyle w:val="PRSubstep"/>
              <w:numPr>
                <w:ilvl w:val="0"/>
                <w:numId w:val="13"/>
              </w:numPr>
              <w:spacing w:before="0" w:after="0"/>
              <w:ind w:left="275" w:hanging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Replace the current paper-based system with a </w:t>
            </w:r>
            <w:r w:rsidR="00623C54">
              <w:rPr>
                <w:rFonts w:ascii="Calibri" w:hAnsi="Calibri" w:cs="Calibri"/>
              </w:rPr>
              <w:t>web-based solution to manage our animal records</w:t>
            </w:r>
            <w:r>
              <w:rPr>
                <w:rFonts w:ascii="Calibri" w:hAnsi="Calibri" w:cs="Calibri"/>
              </w:rPr>
              <w:t xml:space="preserve"> that members can update themselves</w:t>
            </w:r>
          </w:p>
          <w:p w:rsidR="00451FB5" w:rsidRPr="00451FB5" w:rsidRDefault="00365515" w:rsidP="00451FB5">
            <w:pPr>
              <w:pStyle w:val="PRSubstep"/>
              <w:numPr>
                <w:ilvl w:val="0"/>
                <w:numId w:val="13"/>
              </w:numPr>
              <w:spacing w:before="0" w:after="0"/>
              <w:ind w:left="275" w:hanging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Due to the volunteer nature of our Org.</w:t>
            </w:r>
            <w:r w:rsidR="00EB7CBD">
              <w:rPr>
                <w:rFonts w:ascii="Calibri" w:hAnsi="Calibri" w:cs="Calibri"/>
              </w:rPr>
              <w:t xml:space="preserve">, at least 8 months </w:t>
            </w:r>
            <w:r>
              <w:rPr>
                <w:rFonts w:ascii="Calibri" w:hAnsi="Calibri" w:cs="Calibri"/>
              </w:rPr>
              <w:t xml:space="preserve">required </w:t>
            </w:r>
            <w:r w:rsidR="00EB7CBD">
              <w:rPr>
                <w:rFonts w:ascii="Calibri" w:hAnsi="Calibri" w:cs="Calibri"/>
              </w:rPr>
              <w:t>to implement</w:t>
            </w:r>
          </w:p>
          <w:p w:rsidR="00AA6977" w:rsidRDefault="00AA6977" w:rsidP="00AA6977">
            <w:pPr>
              <w:pStyle w:val="PRSubstep"/>
              <w:numPr>
                <w:ilvl w:val="0"/>
                <w:numId w:val="13"/>
              </w:numPr>
              <w:spacing w:before="0" w:after="0"/>
              <w:ind w:left="275" w:hanging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Core team of a few with multiple others providing input</w:t>
            </w:r>
          </w:p>
          <w:p w:rsidR="00204CF2" w:rsidRDefault="00AA6977" w:rsidP="00AA6977">
            <w:pPr>
              <w:pStyle w:val="PRSubstep"/>
              <w:numPr>
                <w:ilvl w:val="0"/>
                <w:numId w:val="13"/>
              </w:numPr>
              <w:spacing w:before="0" w:after="0"/>
              <w:ind w:left="275" w:hanging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Board Members and v</w:t>
            </w:r>
            <w:r w:rsidR="00204CF2">
              <w:rPr>
                <w:rFonts w:ascii="Calibri" w:hAnsi="Calibri" w:cs="Calibri"/>
              </w:rPr>
              <w:t>olunteers using system</w:t>
            </w:r>
          </w:p>
          <w:p w:rsidR="00AA6977" w:rsidRDefault="00AA6977" w:rsidP="00AA6977">
            <w:pPr>
              <w:pStyle w:val="PRSubstep"/>
              <w:numPr>
                <w:ilvl w:val="0"/>
                <w:numId w:val="13"/>
              </w:numPr>
              <w:spacing w:before="0" w:after="0"/>
              <w:ind w:left="275" w:hanging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NPWS for reporting, Members of Public ringing in</w:t>
            </w:r>
            <w:r w:rsidR="00204CF2">
              <w:rPr>
                <w:rFonts w:ascii="Calibri" w:hAnsi="Calibri" w:cs="Calibri"/>
              </w:rPr>
              <w:t>, Community Groups</w:t>
            </w:r>
          </w:p>
          <w:p w:rsidR="0090326A" w:rsidRPr="00E5296A" w:rsidRDefault="0090326A" w:rsidP="002B5F0D">
            <w:pPr>
              <w:pStyle w:val="PRSubstep"/>
              <w:spacing w:before="0" w:after="0"/>
              <w:ind w:left="-8"/>
              <w:rPr>
                <w:rFonts w:ascii="Calibri" w:hAnsi="Calibri" w:cs="Calibri"/>
              </w:rPr>
            </w:pP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912"/>
        <w:gridCol w:w="1701"/>
        <w:gridCol w:w="1701"/>
      </w:tblGrid>
      <w:tr w:rsidR="00007B4C" w:rsidRPr="000128DE" w:rsidTr="00FE59F5">
        <w:tc>
          <w:tcPr>
            <w:tcW w:w="6912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Activity</w:t>
            </w:r>
          </w:p>
        </w:tc>
        <w:tc>
          <w:tcPr>
            <w:tcW w:w="1701" w:type="dxa"/>
            <w:shd w:val="clear" w:color="auto" w:fill="A2AB5C"/>
          </w:tcPr>
          <w:p w:rsidR="00007B4C" w:rsidRPr="00B51B94" w:rsidRDefault="00007B4C" w:rsidP="000128DE">
            <w:pPr>
              <w:pStyle w:val="PR2"/>
              <w:spacing w:before="0" w:after="0" w:line="240" w:lineRule="auto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Who</w:t>
            </w:r>
          </w:p>
        </w:tc>
        <w:tc>
          <w:tcPr>
            <w:tcW w:w="1701" w:type="dxa"/>
            <w:shd w:val="clear" w:color="auto" w:fill="A2AB5C"/>
          </w:tcPr>
          <w:p w:rsidR="00007B4C" w:rsidRPr="00B51B94" w:rsidRDefault="00007B4C" w:rsidP="000128DE">
            <w:pPr>
              <w:pStyle w:val="PR2"/>
              <w:spacing w:before="0" w:after="0" w:line="240" w:lineRule="auto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 xml:space="preserve">By </w:t>
            </w:r>
            <w:r w:rsidR="00600DF5" w:rsidRPr="00B51B94">
              <w:rPr>
                <w:rFonts w:ascii="Calibri" w:hAnsi="Calibri" w:cs="Calibri"/>
              </w:rPr>
              <w:t>W</w:t>
            </w:r>
            <w:r w:rsidRPr="00B51B94">
              <w:rPr>
                <w:rFonts w:ascii="Calibri" w:hAnsi="Calibri" w:cs="Calibri"/>
              </w:rPr>
              <w:t>hen</w:t>
            </w:r>
          </w:p>
        </w:tc>
      </w:tr>
      <w:tr w:rsidR="00153328" w:rsidRPr="000128DE" w:rsidTr="002C6390">
        <w:tc>
          <w:tcPr>
            <w:tcW w:w="6912" w:type="dxa"/>
          </w:tcPr>
          <w:p w:rsidR="00153328" w:rsidRPr="00B51B94" w:rsidRDefault="00EE5236" w:rsidP="0094403E">
            <w:pPr>
              <w:rPr>
                <w:rFonts w:ascii="Calibri" w:hAnsi="Calibri" w:cs="Calibri"/>
                <w:sz w:val="22"/>
                <w:szCs w:val="22"/>
              </w:rPr>
            </w:pPr>
            <w:r w:rsidRPr="00F93C0C">
              <w:rPr>
                <w:rFonts w:ascii="Calibri" w:hAnsi="Calibri" w:cs="Calibri"/>
                <w:sz w:val="22"/>
                <w:szCs w:val="22"/>
              </w:rPr>
              <w:t>Meet Sponsor</w:t>
            </w:r>
          </w:p>
        </w:tc>
        <w:tc>
          <w:tcPr>
            <w:tcW w:w="1701" w:type="dxa"/>
          </w:tcPr>
          <w:p w:rsidR="00153328" w:rsidRPr="00B51B94" w:rsidRDefault="00153328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</w:t>
            </w:r>
          </w:p>
        </w:tc>
        <w:tc>
          <w:tcPr>
            <w:tcW w:w="1701" w:type="dxa"/>
          </w:tcPr>
          <w:p w:rsidR="00153328" w:rsidRPr="00B51B94" w:rsidRDefault="000B629C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</w:t>
            </w:r>
          </w:p>
        </w:tc>
      </w:tr>
      <w:tr w:rsidR="00153328" w:rsidRPr="000128DE" w:rsidTr="002C6390">
        <w:tc>
          <w:tcPr>
            <w:tcW w:w="6912" w:type="dxa"/>
          </w:tcPr>
          <w:p w:rsidR="00153328" w:rsidRPr="00B51B94" w:rsidRDefault="00EE5236" w:rsidP="00EE5236">
            <w:pPr>
              <w:rPr>
                <w:rFonts w:ascii="Calibri" w:hAnsi="Calibri" w:cs="Calibri"/>
                <w:sz w:val="22"/>
                <w:szCs w:val="22"/>
              </w:rPr>
            </w:pPr>
            <w:r w:rsidRPr="00F93C0C">
              <w:rPr>
                <w:rFonts w:ascii="Calibri" w:hAnsi="Calibri" w:cs="Calibri"/>
                <w:sz w:val="22"/>
                <w:szCs w:val="22"/>
              </w:rPr>
              <w:t>Define Team Members</w:t>
            </w:r>
          </w:p>
        </w:tc>
        <w:tc>
          <w:tcPr>
            <w:tcW w:w="1701" w:type="dxa"/>
          </w:tcPr>
          <w:p w:rsidR="00153328" w:rsidRPr="00B51B94" w:rsidRDefault="003F07A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</w:t>
            </w:r>
          </w:p>
        </w:tc>
        <w:tc>
          <w:tcPr>
            <w:tcW w:w="1701" w:type="dxa"/>
          </w:tcPr>
          <w:p w:rsidR="00153328" w:rsidRPr="00B51B94" w:rsidRDefault="000B629C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May</w:t>
            </w:r>
          </w:p>
        </w:tc>
      </w:tr>
      <w:tr w:rsidR="00153328" w:rsidRPr="000128DE" w:rsidTr="002C6390">
        <w:tc>
          <w:tcPr>
            <w:tcW w:w="6912" w:type="dxa"/>
          </w:tcPr>
          <w:p w:rsidR="00EE5236" w:rsidRPr="00F93C0C" w:rsidRDefault="00EE5236" w:rsidP="00EE5236">
            <w:pPr>
              <w:rPr>
                <w:rFonts w:ascii="Calibri" w:hAnsi="Calibri" w:cs="Calibri"/>
                <w:sz w:val="22"/>
                <w:szCs w:val="22"/>
              </w:rPr>
            </w:pPr>
            <w:r w:rsidRPr="00F93C0C">
              <w:rPr>
                <w:rFonts w:ascii="Calibri" w:hAnsi="Calibri" w:cs="Calibri"/>
                <w:sz w:val="22"/>
                <w:szCs w:val="22"/>
              </w:rPr>
              <w:t>Identify</w:t>
            </w:r>
            <w:r w:rsidR="009424B1">
              <w:rPr>
                <w:rFonts w:ascii="Calibri" w:hAnsi="Calibri" w:cs="Calibri"/>
                <w:sz w:val="22"/>
                <w:szCs w:val="22"/>
              </w:rPr>
              <w:t xml:space="preserve"> Current State (KO Meeting)</w:t>
            </w:r>
          </w:p>
          <w:p w:rsidR="00EE5236" w:rsidRDefault="0094403E" w:rsidP="00EE5236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Current Information</w:t>
            </w:r>
          </w:p>
          <w:p w:rsidR="0094403E" w:rsidRDefault="0094403E" w:rsidP="0094403E">
            <w:pPr>
              <w:pStyle w:val="ListParagraph"/>
              <w:numPr>
                <w:ilvl w:val="1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Strategic Plan</w:t>
            </w:r>
            <w:r w:rsidR="00431207">
              <w:rPr>
                <w:rFonts w:ascii="Calibri" w:hAnsi="Calibri" w:cs="Calibri"/>
                <w:sz w:val="22"/>
                <w:szCs w:val="22"/>
              </w:rPr>
              <w:t xml:space="preserve"> (previously brainstormed and workshopped)</w:t>
            </w:r>
          </w:p>
          <w:p w:rsidR="0094403E" w:rsidRDefault="0094403E" w:rsidP="0094403E">
            <w:pPr>
              <w:pStyle w:val="ListParagraph"/>
              <w:numPr>
                <w:ilvl w:val="1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Existing Database</w:t>
            </w:r>
          </w:p>
          <w:p w:rsidR="0094403E" w:rsidRDefault="0094403E" w:rsidP="0094403E">
            <w:pPr>
              <w:pStyle w:val="ListParagraph"/>
              <w:numPr>
                <w:ilvl w:val="1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Interview key members associated with statistics</w:t>
            </w:r>
          </w:p>
          <w:p w:rsidR="0094403E" w:rsidRPr="00EE5236" w:rsidRDefault="0094403E" w:rsidP="0094403E">
            <w:pPr>
              <w:pStyle w:val="ListParagraph"/>
              <w:numPr>
                <w:ilvl w:val="1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Partially developed website</w:t>
            </w:r>
          </w:p>
          <w:p w:rsidR="00153328" w:rsidRDefault="00EE5236" w:rsidP="00EE5236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EE5236">
              <w:rPr>
                <w:rFonts w:ascii="Calibri" w:hAnsi="Calibri" w:cs="Calibri"/>
                <w:sz w:val="22"/>
                <w:szCs w:val="22"/>
              </w:rPr>
              <w:t>Do we want to change</w:t>
            </w:r>
            <w:r w:rsidR="00D04AC6">
              <w:rPr>
                <w:rFonts w:ascii="Calibri" w:hAnsi="Calibri" w:cs="Calibri"/>
                <w:sz w:val="22"/>
                <w:szCs w:val="22"/>
              </w:rPr>
              <w:t>?</w:t>
            </w:r>
          </w:p>
          <w:p w:rsidR="00EE5236" w:rsidRPr="00EE5236" w:rsidRDefault="00EE5236" w:rsidP="00276044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best option/platform to work towards</w:t>
            </w:r>
            <w:r w:rsidR="00D04AC6">
              <w:rPr>
                <w:rFonts w:ascii="Calibri" w:hAnsi="Calibri" w:cs="Calibri"/>
                <w:sz w:val="22"/>
                <w:szCs w:val="22"/>
              </w:rPr>
              <w:t xml:space="preserve"> (high level)</w:t>
            </w:r>
          </w:p>
        </w:tc>
        <w:tc>
          <w:tcPr>
            <w:tcW w:w="1701" w:type="dxa"/>
          </w:tcPr>
          <w:p w:rsidR="00153328" w:rsidRPr="00B51B94" w:rsidRDefault="00505DF8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TW,JL,JS</w:t>
            </w:r>
          </w:p>
        </w:tc>
        <w:tc>
          <w:tcPr>
            <w:tcW w:w="1701" w:type="dxa"/>
          </w:tcPr>
          <w:p w:rsidR="00153328" w:rsidRPr="00B51B94" w:rsidRDefault="00153328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53328" w:rsidRPr="000128DE" w:rsidTr="002C6390">
        <w:tc>
          <w:tcPr>
            <w:tcW w:w="6912" w:type="dxa"/>
          </w:tcPr>
          <w:p w:rsidR="00153328" w:rsidRPr="00B51B94" w:rsidRDefault="00EE5236" w:rsidP="00276044">
            <w:pPr>
              <w:rPr>
                <w:rFonts w:ascii="Calibri" w:hAnsi="Calibri" w:cs="Calibri"/>
                <w:sz w:val="22"/>
                <w:szCs w:val="22"/>
              </w:rPr>
            </w:pPr>
            <w:r w:rsidRPr="00F93C0C">
              <w:rPr>
                <w:rFonts w:ascii="Calibri" w:hAnsi="Calibri" w:cs="Calibri"/>
                <w:sz w:val="22"/>
                <w:szCs w:val="22"/>
              </w:rPr>
              <w:t>Draft Improvement Plan</w:t>
            </w:r>
          </w:p>
        </w:tc>
        <w:tc>
          <w:tcPr>
            <w:tcW w:w="1701" w:type="dxa"/>
          </w:tcPr>
          <w:p w:rsidR="00153328" w:rsidRPr="00B51B94" w:rsidRDefault="003F07A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</w:t>
            </w:r>
          </w:p>
        </w:tc>
        <w:tc>
          <w:tcPr>
            <w:tcW w:w="1701" w:type="dxa"/>
          </w:tcPr>
          <w:p w:rsidR="00153328" w:rsidRPr="00B51B94" w:rsidRDefault="000B629C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15/7/13</w:t>
            </w:r>
          </w:p>
        </w:tc>
      </w:tr>
      <w:tr w:rsidR="00153328" w:rsidRPr="000128DE" w:rsidTr="002C6390">
        <w:tc>
          <w:tcPr>
            <w:tcW w:w="6912" w:type="dxa"/>
          </w:tcPr>
          <w:p w:rsidR="00153328" w:rsidRPr="00B51B94" w:rsidRDefault="00EE5236" w:rsidP="00276044">
            <w:pPr>
              <w:rPr>
                <w:rFonts w:ascii="Calibri" w:hAnsi="Calibri" w:cs="Calibri"/>
                <w:sz w:val="22"/>
                <w:szCs w:val="22"/>
              </w:rPr>
            </w:pPr>
            <w:r w:rsidRPr="00F93C0C">
              <w:rPr>
                <w:rFonts w:ascii="Calibri" w:hAnsi="Calibri" w:cs="Calibri"/>
                <w:sz w:val="22"/>
                <w:szCs w:val="22"/>
              </w:rPr>
              <w:t>Assign Roles and Resp.</w:t>
            </w:r>
          </w:p>
        </w:tc>
        <w:tc>
          <w:tcPr>
            <w:tcW w:w="1701" w:type="dxa"/>
          </w:tcPr>
          <w:p w:rsidR="00153328" w:rsidRPr="00B51B94" w:rsidRDefault="003F07A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</w:t>
            </w:r>
          </w:p>
        </w:tc>
        <w:tc>
          <w:tcPr>
            <w:tcW w:w="1701" w:type="dxa"/>
          </w:tcPr>
          <w:p w:rsidR="00153328" w:rsidRPr="00B51B94" w:rsidRDefault="00153328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53328" w:rsidRPr="000128DE" w:rsidTr="002C6390">
        <w:tc>
          <w:tcPr>
            <w:tcW w:w="6912" w:type="dxa"/>
          </w:tcPr>
          <w:p w:rsidR="00153328" w:rsidRPr="00B51B94" w:rsidRDefault="00EE5236" w:rsidP="00276044">
            <w:pPr>
              <w:rPr>
                <w:rFonts w:ascii="Calibri" w:hAnsi="Calibri" w:cs="Calibri"/>
                <w:sz w:val="22"/>
                <w:szCs w:val="22"/>
              </w:rPr>
            </w:pPr>
            <w:r w:rsidRPr="00F93C0C">
              <w:rPr>
                <w:rFonts w:ascii="Calibri" w:hAnsi="Calibri" w:cs="Calibri"/>
                <w:sz w:val="22"/>
                <w:szCs w:val="22"/>
              </w:rPr>
              <w:t>Develop Communication Plan</w:t>
            </w:r>
          </w:p>
        </w:tc>
        <w:tc>
          <w:tcPr>
            <w:tcW w:w="1701" w:type="dxa"/>
          </w:tcPr>
          <w:p w:rsidR="00153328" w:rsidRPr="00B51B94" w:rsidRDefault="003F07A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</w:t>
            </w:r>
          </w:p>
        </w:tc>
        <w:tc>
          <w:tcPr>
            <w:tcW w:w="1701" w:type="dxa"/>
          </w:tcPr>
          <w:p w:rsidR="00153328" w:rsidRPr="00B51B94" w:rsidRDefault="00505DF8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15/7/13</w:t>
            </w:r>
          </w:p>
        </w:tc>
      </w:tr>
      <w:tr w:rsidR="00153328" w:rsidRPr="000128DE" w:rsidTr="002C6390">
        <w:tc>
          <w:tcPr>
            <w:tcW w:w="6912" w:type="dxa"/>
          </w:tcPr>
          <w:p w:rsidR="00153328" w:rsidRPr="00B51B94" w:rsidRDefault="00D928E2" w:rsidP="0052643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Stakeholder </w:t>
            </w:r>
            <w:r w:rsidR="0052643E">
              <w:rPr>
                <w:rFonts w:ascii="Calibri" w:hAnsi="Calibri" w:cs="Calibri"/>
                <w:sz w:val="22"/>
                <w:szCs w:val="22"/>
              </w:rPr>
              <w:t>Mapping</w:t>
            </w:r>
          </w:p>
        </w:tc>
        <w:tc>
          <w:tcPr>
            <w:tcW w:w="1701" w:type="dxa"/>
          </w:tcPr>
          <w:p w:rsidR="00153328" w:rsidRPr="00B51B94" w:rsidRDefault="003F07A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</w:t>
            </w:r>
          </w:p>
        </w:tc>
        <w:tc>
          <w:tcPr>
            <w:tcW w:w="1701" w:type="dxa"/>
          </w:tcPr>
          <w:p w:rsidR="00153328" w:rsidRPr="00B51B94" w:rsidRDefault="00505DF8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01/7/13</w:t>
            </w: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p w:rsidR="00007B4C" w:rsidRPr="00B51B94" w:rsidRDefault="00007B4C" w:rsidP="002C6390">
      <w:pPr>
        <w:jc w:val="both"/>
        <w:rPr>
          <w:rFonts w:ascii="Calibri" w:hAnsi="Calibri" w:cs="Calibri"/>
          <w:bCs/>
        </w:rPr>
      </w:pPr>
    </w:p>
    <w:p w:rsidR="00007B4C" w:rsidRPr="00B51B94" w:rsidRDefault="00007B4C" w:rsidP="002C6390">
      <w:pPr>
        <w:jc w:val="both"/>
        <w:rPr>
          <w:rFonts w:ascii="Calibri" w:hAnsi="Calibri" w:cs="Calibri"/>
          <w:bCs/>
        </w:rPr>
      </w:pPr>
    </w:p>
    <w:p w:rsidR="00007B4C" w:rsidRPr="00B51B94" w:rsidRDefault="00007B4C" w:rsidP="002C6390">
      <w:pPr>
        <w:jc w:val="center"/>
        <w:rPr>
          <w:rFonts w:ascii="Calibri" w:hAnsi="Calibri" w:cs="Calibri"/>
          <w:b/>
          <w:sz w:val="28"/>
          <w:szCs w:val="28"/>
        </w:rPr>
      </w:pPr>
      <w:r w:rsidRPr="00B51B94">
        <w:rPr>
          <w:rFonts w:ascii="Calibri" w:hAnsi="Calibri" w:cs="Calibri"/>
          <w:bCs/>
        </w:rPr>
        <w:br w:type="page"/>
      </w:r>
      <w:r w:rsidRPr="00B51B94">
        <w:rPr>
          <w:rFonts w:ascii="Calibri" w:hAnsi="Calibri" w:cs="Calibri"/>
          <w:b/>
          <w:sz w:val="28"/>
          <w:szCs w:val="28"/>
        </w:rPr>
        <w:lastRenderedPageBreak/>
        <w:t>Reflections / Learning</w:t>
      </w:r>
    </w:p>
    <w:p w:rsidR="00007B4C" w:rsidRPr="00B51B94" w:rsidRDefault="00600DF5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Do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0128DE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 xml:space="preserve">Observations in carrying out plan </w:t>
            </w:r>
            <w:r w:rsidR="000128DE" w:rsidRPr="00B51B94">
              <w:rPr>
                <w:rFonts w:ascii="Calibri" w:hAnsi="Calibri" w:cs="Calibri"/>
              </w:rPr>
              <w:t>(park it notes)</w:t>
            </w:r>
          </w:p>
        </w:tc>
      </w:tr>
      <w:tr w:rsidR="00007B4C" w:rsidRPr="000128DE" w:rsidTr="002C6390">
        <w:tc>
          <w:tcPr>
            <w:tcW w:w="10314" w:type="dxa"/>
          </w:tcPr>
          <w:p w:rsidR="00DE7ADA" w:rsidRDefault="00A84D84" w:rsidP="00A84D84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Several members have tried in the past to develop either a computer based or web solution to managing animal records. They have developed only the bit they know about the process and done it in a non-collaborative manner resulting in getting off-side with a number of long serving members in the organisation. Feeling within the organisation is “we’ve heard it all before” and frustrations. – Ensure we include key members and bring all along in the journey and provide timely updates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!</w:t>
            </w:r>
          </w:p>
          <w:p w:rsidR="001A7924" w:rsidRDefault="001A7924" w:rsidP="00A84D84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1A7924" w:rsidRPr="00B51B94" w:rsidRDefault="001A7924" w:rsidP="00A84D84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Misconnect between the raw data and what we report to NPWS (data analysed for 2012 year) with verbal confirmation from person responsible for supplying stats</w:t>
            </w:r>
          </w:p>
        </w:tc>
      </w:tr>
    </w:tbl>
    <w:p w:rsidR="00007B4C" w:rsidRPr="00B51B94" w:rsidRDefault="00007B4C" w:rsidP="002C6390">
      <w:pPr>
        <w:jc w:val="both"/>
        <w:rPr>
          <w:rFonts w:ascii="Calibri" w:hAnsi="Calibri" w:cs="Calibri"/>
          <w:snapToGrid w:val="0"/>
          <w:color w:val="000000"/>
        </w:rPr>
      </w:pPr>
    </w:p>
    <w:p w:rsidR="00007B4C" w:rsidRPr="00B51B94" w:rsidRDefault="00600DF5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napToGrid w:val="0"/>
          <w:color w:val="000000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Study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0128DE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Analysis of data</w:t>
            </w:r>
          </w:p>
        </w:tc>
      </w:tr>
      <w:tr w:rsidR="00007B4C" w:rsidRPr="000128DE" w:rsidTr="002C6390">
        <w:tc>
          <w:tcPr>
            <w:tcW w:w="10314" w:type="dxa"/>
          </w:tcPr>
          <w:p w:rsidR="00147B70" w:rsidRPr="00153328" w:rsidRDefault="0052643E" w:rsidP="0015332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Current</w:t>
            </w:r>
            <w:r w:rsidR="00153328" w:rsidRPr="00153328">
              <w:rPr>
                <w:rFonts w:ascii="Calibri" w:hAnsi="Calibri" w:cs="Calibri"/>
                <w:b/>
                <w:sz w:val="22"/>
                <w:szCs w:val="22"/>
              </w:rPr>
              <w:t xml:space="preserve"> Problem</w:t>
            </w:r>
          </w:p>
          <w:p w:rsidR="0052643E" w:rsidRDefault="00431207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Working from the previously developed “Our Strategic Plan” a number of key areas to improve on were identified:</w:t>
            </w:r>
          </w:p>
          <w:p w:rsidR="00431207" w:rsidRDefault="00431207" w:rsidP="00431207">
            <w:pPr>
              <w:ind w:left="28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A:  Procedures and Policies</w:t>
            </w:r>
          </w:p>
          <w:p w:rsidR="00431207" w:rsidRDefault="00DA2E45" w:rsidP="00431207">
            <w:pPr>
              <w:ind w:left="28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B:  Animal Records Keeping</w:t>
            </w:r>
          </w:p>
          <w:p w:rsidR="00431207" w:rsidRDefault="00431207" w:rsidP="00431207">
            <w:pPr>
              <w:ind w:left="28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C:  Member Relations and Support</w:t>
            </w:r>
          </w:p>
          <w:p w:rsidR="00431207" w:rsidRDefault="00431207" w:rsidP="00431207">
            <w:pPr>
              <w:ind w:left="28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D:  Office Improvements</w:t>
            </w:r>
          </w:p>
          <w:p w:rsidR="00431207" w:rsidRDefault="00431207" w:rsidP="00431207">
            <w:pPr>
              <w:ind w:left="28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E:  Community Partnerships</w:t>
            </w:r>
          </w:p>
          <w:p w:rsidR="00431207" w:rsidRDefault="00431207" w:rsidP="00431207">
            <w:pPr>
              <w:ind w:left="28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F:  Animal Care</w:t>
            </w:r>
          </w:p>
          <w:p w:rsidR="00431207" w:rsidRDefault="00431207" w:rsidP="00431207">
            <w:pPr>
              <w:ind w:left="28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G:  Website and IT solutions</w:t>
            </w:r>
          </w:p>
          <w:p w:rsidR="0052643E" w:rsidRDefault="0052643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31207" w:rsidRDefault="00431207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Throughout the discussions it was consistently identified that lack of data and poor data management capabilities</w:t>
            </w:r>
            <w:r w:rsidR="00AA74AC">
              <w:rPr>
                <w:rFonts w:ascii="Calibri" w:hAnsi="Calibri" w:cs="Calibri"/>
                <w:sz w:val="22"/>
                <w:szCs w:val="22"/>
              </w:rPr>
              <w:t xml:space="preserve"> were causing significant headaches in a number of levels.</w:t>
            </w:r>
          </w:p>
          <w:p w:rsidR="00DA2E45" w:rsidRDefault="00DA2E45" w:rsidP="00DA2E4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This was predominant in B, C, D and G of the Strategic Plan.</w:t>
            </w:r>
          </w:p>
          <w:p w:rsidR="00AA74AC" w:rsidRDefault="00AA74AC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Examples:</w:t>
            </w:r>
          </w:p>
          <w:p w:rsidR="00F55328" w:rsidRDefault="00F55328" w:rsidP="00AA74AC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Large tracts of unknown data or non-closed animal records</w:t>
            </w:r>
            <w:r w:rsidR="00301A0C">
              <w:rPr>
                <w:rFonts w:ascii="Calibri" w:hAnsi="Calibri" w:cs="Calibri"/>
                <w:sz w:val="22"/>
                <w:szCs w:val="22"/>
              </w:rPr>
              <w:t xml:space="preserve"> resulting in hard to report with any accuracy</w:t>
            </w:r>
          </w:p>
          <w:p w:rsidR="00301A0C" w:rsidRDefault="00301A0C" w:rsidP="00AA74AC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Report to NPWS shows low release/rehabilitation rate</w:t>
            </w:r>
          </w:p>
          <w:p w:rsidR="00AA74AC" w:rsidRDefault="00AA74AC" w:rsidP="00AA74AC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taken to collect the data (</w:t>
            </w:r>
            <w:r w:rsidR="00301A0C">
              <w:rPr>
                <w:rFonts w:ascii="Calibri" w:hAnsi="Calibri" w:cs="Calibri"/>
                <w:sz w:val="22"/>
                <w:szCs w:val="22"/>
              </w:rPr>
              <w:t xml:space="preserve">paper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call records, then </w:t>
            </w:r>
            <w:r w:rsidR="00301A0C">
              <w:rPr>
                <w:rFonts w:ascii="Calibri" w:hAnsi="Calibri" w:cs="Calibri"/>
                <w:sz w:val="22"/>
                <w:szCs w:val="22"/>
              </w:rPr>
              <w:t xml:space="preserve">paper </w:t>
            </w:r>
            <w:r>
              <w:rPr>
                <w:rFonts w:ascii="Calibri" w:hAnsi="Calibri" w:cs="Calibri"/>
                <w:sz w:val="22"/>
                <w:szCs w:val="22"/>
              </w:rPr>
              <w:t>animal record – if that was returned, then entering both into the MS Database and reconciling the 2 forms. Amounts to triple handling)</w:t>
            </w:r>
          </w:p>
          <w:p w:rsidR="00AA74AC" w:rsidRPr="00AA74AC" w:rsidRDefault="00AA74AC" w:rsidP="00AA74AC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Continual amendments to the Membership list and multiple copies often makes task difficult</w:t>
            </w:r>
          </w:p>
          <w:p w:rsidR="00DA2E45" w:rsidRPr="003F07AD" w:rsidRDefault="00DA2E45" w:rsidP="003F07AD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962D7" w:rsidRDefault="003F07A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It was identified from both conversations and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data, that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the scope needed to be expanded out further than just managing the data for animal records.</w:t>
            </w:r>
          </w:p>
          <w:p w:rsidR="003F07AD" w:rsidRDefault="003F07AD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3F07AD" w:rsidRPr="003F07AD" w:rsidRDefault="003F07AD" w:rsidP="003F07AD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3F07AD">
              <w:rPr>
                <w:rFonts w:ascii="Calibri" w:hAnsi="Calibri" w:cs="Calibri"/>
                <w:b/>
                <w:sz w:val="22"/>
                <w:szCs w:val="22"/>
              </w:rPr>
              <w:t>Scope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of the Project</w:t>
            </w:r>
          </w:p>
          <w:p w:rsidR="00D962D7" w:rsidRDefault="00365515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“</w:t>
            </w:r>
            <w:r w:rsidRPr="00365515">
              <w:rPr>
                <w:rFonts w:ascii="Calibri" w:hAnsi="Calibri" w:cs="Calibri"/>
                <w:i/>
                <w:sz w:val="22"/>
                <w:szCs w:val="22"/>
              </w:rPr>
              <w:t>Solutions Desirability Matrix</w:t>
            </w:r>
            <w:r>
              <w:rPr>
                <w:rFonts w:ascii="Calibri" w:hAnsi="Calibri" w:cs="Calibri"/>
                <w:sz w:val="22"/>
                <w:szCs w:val="22"/>
              </w:rPr>
              <w:t>” tool was used to evaluate options gathered from idea generation.</w:t>
            </w:r>
          </w:p>
          <w:p w:rsidR="00365515" w:rsidRDefault="00365515" w:rsidP="00365515">
            <w:pPr>
              <w:pStyle w:val="ListParagraph"/>
              <w:numPr>
                <w:ilvl w:val="1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Keep existing paper-based process</w:t>
            </w:r>
          </w:p>
          <w:p w:rsidR="00365515" w:rsidRDefault="00365515" w:rsidP="00365515">
            <w:pPr>
              <w:pStyle w:val="ListParagraph"/>
              <w:numPr>
                <w:ilvl w:val="1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Utilise existing MS Access database and expand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it’s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circulation</w:t>
            </w:r>
          </w:p>
          <w:p w:rsidR="00365515" w:rsidRDefault="00365515" w:rsidP="00365515">
            <w:pPr>
              <w:pStyle w:val="ListParagraph"/>
              <w:numPr>
                <w:ilvl w:val="1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Tidy up existing trail web-site to manage animal records and allow members to update animal fates on-line</w:t>
            </w:r>
          </w:p>
          <w:p w:rsidR="00365515" w:rsidRDefault="00365515" w:rsidP="00365515">
            <w:pPr>
              <w:pStyle w:val="ListParagraph"/>
              <w:numPr>
                <w:ilvl w:val="1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Fully-integrated web-based system</w:t>
            </w:r>
          </w:p>
          <w:p w:rsidR="00365515" w:rsidRPr="00365515" w:rsidRDefault="00365515" w:rsidP="00365515">
            <w:pPr>
              <w:pStyle w:val="ListParagraph"/>
              <w:numPr>
                <w:ilvl w:val="1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App for iPhone/HTC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etc</w:t>
            </w:r>
            <w:proofErr w:type="spellEnd"/>
          </w:p>
          <w:p w:rsidR="009B3DD5" w:rsidRDefault="009B3DD5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365515" w:rsidRDefault="00365515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 was identified that the Project should be an fully-integrated solution for our data management based on a web platform and should incorporate but not limited to the following areas:</w:t>
            </w:r>
          </w:p>
          <w:p w:rsidR="00365515" w:rsidRDefault="00365515" w:rsidP="0036551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Current Office Functions for logging calls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etc</w:t>
            </w:r>
            <w:proofErr w:type="spellEnd"/>
          </w:p>
          <w:p w:rsidR="00365515" w:rsidRDefault="00365515" w:rsidP="0036551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Membership Management</w:t>
            </w:r>
          </w:p>
          <w:p w:rsidR="00365515" w:rsidRDefault="00365515" w:rsidP="0036551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Animal Records and Fates</w:t>
            </w:r>
          </w:p>
          <w:p w:rsidR="00365515" w:rsidRDefault="00365515" w:rsidP="0036551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Training Records</w:t>
            </w:r>
          </w:p>
          <w:p w:rsidR="00365515" w:rsidRDefault="00365515" w:rsidP="0036551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Statistical Analysis</w:t>
            </w:r>
          </w:p>
          <w:p w:rsidR="00365515" w:rsidRPr="00365515" w:rsidRDefault="00365515" w:rsidP="0036551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Comply to NPWS reporting requirements</w:t>
            </w:r>
          </w:p>
          <w:p w:rsidR="00D962D7" w:rsidRDefault="00D962D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00917" w:rsidRDefault="00400917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 App was considered a valuable add-on in the future but requires a functioning web before becoming reality.</w:t>
            </w:r>
          </w:p>
          <w:p w:rsidR="00301A0C" w:rsidRDefault="00301A0C" w:rsidP="00301A0C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301A0C" w:rsidRDefault="00301A0C" w:rsidP="00301A0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 review of the latest web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site,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shows some very good ideas in managing animal records and certainly a small sample of members looking at it were enthusiastic about the ability to enter records on-line and not need to do paperwork. Though within a short time of playing in it, it was found lacking detail and functionally not the easiest to use.</w:t>
            </w:r>
          </w:p>
          <w:p w:rsidR="00400917" w:rsidRPr="00B51B94" w:rsidRDefault="0040091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962D7" w:rsidRDefault="009B3DD5" w:rsidP="009B3DD5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9B3DD5">
              <w:rPr>
                <w:rFonts w:ascii="Calibri" w:hAnsi="Calibri" w:cs="Calibri"/>
                <w:b/>
                <w:sz w:val="22"/>
                <w:szCs w:val="22"/>
              </w:rPr>
              <w:t>Timeframes</w:t>
            </w:r>
          </w:p>
          <w:p w:rsidR="009F4E8B" w:rsidRPr="009F4E8B" w:rsidRDefault="009F4E8B" w:rsidP="009F4E8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 estimated timeframe and key activities are shown in below, it is expected the website to be up and running by December 2014</w:t>
            </w:r>
            <w:r w:rsidR="000D37BF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9F4E8B" w:rsidRDefault="000A0790" w:rsidP="00C337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2E410BF" wp14:editId="32636ACB">
                  <wp:extent cx="5067300" cy="301785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4359" t="21796" r="3525" b="9486"/>
                          <a:stretch/>
                        </pic:blipFill>
                        <pic:spPr bwMode="auto">
                          <a:xfrm>
                            <a:off x="0" y="0"/>
                            <a:ext cx="5089834" cy="3031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01A0C" w:rsidRDefault="00301A0C" w:rsidP="00C337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C33704" w:rsidRPr="00C33704" w:rsidRDefault="00C33704" w:rsidP="00C33704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C33704">
              <w:rPr>
                <w:rFonts w:ascii="Calibri" w:hAnsi="Calibri" w:cs="Calibri"/>
                <w:b/>
                <w:sz w:val="22"/>
                <w:szCs w:val="22"/>
              </w:rPr>
              <w:t>Team</w:t>
            </w:r>
            <w:r w:rsidR="002B5F0D">
              <w:rPr>
                <w:rFonts w:ascii="Calibri" w:hAnsi="Calibri" w:cs="Calibri"/>
                <w:b/>
                <w:sz w:val="22"/>
                <w:szCs w:val="22"/>
              </w:rPr>
              <w:t>, Co</w:t>
            </w:r>
            <w:r w:rsidR="002B5F0D" w:rsidRPr="002B5F0D">
              <w:rPr>
                <w:rFonts w:ascii="Calibri" w:hAnsi="Calibri" w:cs="Calibri"/>
                <w:b/>
                <w:sz w:val="22"/>
                <w:szCs w:val="22"/>
              </w:rPr>
              <w:t>mmunication</w:t>
            </w:r>
            <w:r w:rsidR="002B5F0D">
              <w:rPr>
                <w:rFonts w:ascii="Calibri" w:hAnsi="Calibri" w:cs="Calibri"/>
                <w:b/>
                <w:sz w:val="22"/>
                <w:szCs w:val="22"/>
              </w:rPr>
              <w:t xml:space="preserve"> Plan and Stakeholders</w:t>
            </w:r>
          </w:p>
          <w:p w:rsidR="00D962D7" w:rsidRDefault="00C33704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Core Team: Tony White, Trent Reed, Cale O’Brian</w:t>
            </w:r>
          </w:p>
          <w:p w:rsidR="00C33704" w:rsidRDefault="00C33704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Support: Jeff Lynne, Justine Stewart, Helen Kennedy, Nathan Brown</w:t>
            </w:r>
          </w:p>
          <w:p w:rsidR="00C33704" w:rsidRDefault="00C33704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Consult: Various members</w:t>
            </w:r>
          </w:p>
          <w:p w:rsidR="00C33704" w:rsidRPr="006A6EC9" w:rsidRDefault="00C33704" w:rsidP="002C6390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2B5F0D" w:rsidRPr="002B5F0D" w:rsidRDefault="002B5F0D" w:rsidP="002B5F0D">
            <w:pPr>
              <w:pStyle w:val="Caption"/>
            </w:pPr>
            <w:r w:rsidRPr="002B5F0D">
              <w:t xml:space="preserve">Table </w:t>
            </w:r>
            <w:r w:rsidR="00952810">
              <w:fldChar w:fldCharType="begin"/>
            </w:r>
            <w:r w:rsidR="00952810">
              <w:instrText xml:space="preserve"> SEQ Table \* ARABIC </w:instrText>
            </w:r>
            <w:r w:rsidR="00952810">
              <w:fldChar w:fldCharType="separate"/>
            </w:r>
            <w:r w:rsidRPr="002B5F0D">
              <w:t>1</w:t>
            </w:r>
            <w:r w:rsidR="00952810">
              <w:fldChar w:fldCharType="end"/>
            </w:r>
            <w:r w:rsidRPr="002B5F0D">
              <w:t>: Stakeholders and Communication Plan</w:t>
            </w:r>
          </w:p>
          <w:tbl>
            <w:tblPr>
              <w:tblW w:w="9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28" w:type="dxa"/>
                <w:bottom w:w="28" w:type="dxa"/>
              </w:tblCellMar>
              <w:tblLook w:val="01E0" w:firstRow="1" w:lastRow="1" w:firstColumn="1" w:lastColumn="1" w:noHBand="0" w:noVBand="0"/>
            </w:tblPr>
            <w:tblGrid>
              <w:gridCol w:w="2222"/>
              <w:gridCol w:w="1601"/>
              <w:gridCol w:w="6095"/>
            </w:tblGrid>
            <w:tr w:rsidR="006A6EC9" w:rsidRPr="006A6EC9" w:rsidTr="006A6EC9">
              <w:tc>
                <w:tcPr>
                  <w:tcW w:w="2222" w:type="dxa"/>
                  <w:shd w:val="clear" w:color="auto" w:fill="A2AB5C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A6EC9">
                    <w:rPr>
                      <w:rFonts w:ascii="Calibri" w:hAnsi="Calibri" w:cs="Calibri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1601" w:type="dxa"/>
                  <w:shd w:val="clear" w:color="auto" w:fill="A2AB5C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A6EC9">
                    <w:rPr>
                      <w:rFonts w:ascii="Calibri" w:hAnsi="Calibri" w:cs="Calibri"/>
                      <w:sz w:val="22"/>
                      <w:szCs w:val="22"/>
                    </w:rPr>
                    <w:t>When</w:t>
                  </w:r>
                </w:p>
              </w:tc>
              <w:tc>
                <w:tcPr>
                  <w:tcW w:w="6095" w:type="dxa"/>
                  <w:shd w:val="clear" w:color="auto" w:fill="A2AB5C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A6EC9">
                    <w:rPr>
                      <w:rFonts w:ascii="Calibri" w:hAnsi="Calibri" w:cs="Calibri"/>
                      <w:sz w:val="22"/>
                      <w:szCs w:val="22"/>
                    </w:rPr>
                    <w:t>Communication Channel</w:t>
                  </w:r>
                </w:p>
              </w:tc>
            </w:tr>
            <w:tr w:rsidR="006A6EC9" w:rsidRPr="006A6EC9" w:rsidTr="006A6EC9">
              <w:tc>
                <w:tcPr>
                  <w:tcW w:w="2222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Project Team</w:t>
                  </w:r>
                </w:p>
              </w:tc>
              <w:tc>
                <w:tcPr>
                  <w:tcW w:w="1601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2 weekly basis</w:t>
                  </w:r>
                </w:p>
              </w:tc>
              <w:tc>
                <w:tcPr>
                  <w:tcW w:w="6095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Regular face to face meetings, email</w:t>
                  </w:r>
                </w:p>
              </w:tc>
            </w:tr>
            <w:tr w:rsidR="006A6EC9" w:rsidRPr="006A6EC9" w:rsidTr="006A6EC9">
              <w:tc>
                <w:tcPr>
                  <w:tcW w:w="2222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Support Team</w:t>
                  </w:r>
                </w:p>
              </w:tc>
              <w:tc>
                <w:tcPr>
                  <w:tcW w:w="1601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As needed</w:t>
                  </w:r>
                </w:p>
              </w:tc>
              <w:tc>
                <w:tcPr>
                  <w:tcW w:w="6095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 xml:space="preserve">For gaining consensus, resolving issues outside immediate Project Team </w:t>
                  </w:r>
                </w:p>
              </w:tc>
            </w:tr>
            <w:tr w:rsidR="006A6EC9" w:rsidRPr="006A6EC9" w:rsidTr="006A6EC9">
              <w:tc>
                <w:tcPr>
                  <w:tcW w:w="2222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SW Board</w:t>
                  </w:r>
                </w:p>
              </w:tc>
              <w:tc>
                <w:tcPr>
                  <w:tcW w:w="1601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Monthly</w:t>
                  </w:r>
                </w:p>
              </w:tc>
              <w:tc>
                <w:tcPr>
                  <w:tcW w:w="6095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Monthly update at Board Meeting</w:t>
                  </w:r>
                </w:p>
              </w:tc>
            </w:tr>
            <w:tr w:rsidR="006A6EC9" w:rsidRPr="006A6EC9" w:rsidTr="006A6EC9">
              <w:tc>
                <w:tcPr>
                  <w:tcW w:w="2222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Office regulars</w:t>
                  </w:r>
                </w:p>
              </w:tc>
              <w:tc>
                <w:tcPr>
                  <w:tcW w:w="1601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Testing phase, Training</w:t>
                  </w:r>
                </w:p>
              </w:tc>
              <w:tc>
                <w:tcPr>
                  <w:tcW w:w="6095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Feedback for testing mode – select few regulars to trial system</w:t>
                  </w:r>
                </w:p>
              </w:tc>
            </w:tr>
            <w:tr w:rsidR="006A6EC9" w:rsidRPr="006A6EC9" w:rsidTr="006A6EC9">
              <w:tc>
                <w:tcPr>
                  <w:tcW w:w="2222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Members using website</w:t>
                  </w:r>
                </w:p>
              </w:tc>
              <w:tc>
                <w:tcPr>
                  <w:tcW w:w="1601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Trial period</w:t>
                  </w:r>
                </w:p>
              </w:tc>
              <w:tc>
                <w:tcPr>
                  <w:tcW w:w="6095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Once out of validation and SIT – bring in for UAT</w:t>
                  </w:r>
                </w:p>
              </w:tc>
            </w:tr>
            <w:tr w:rsidR="006A6EC9" w:rsidRPr="006A6EC9" w:rsidTr="006A6EC9">
              <w:tc>
                <w:tcPr>
                  <w:tcW w:w="2222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Organisation updates</w:t>
                  </w:r>
                </w:p>
              </w:tc>
              <w:tc>
                <w:tcPr>
                  <w:tcW w:w="1601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Prior to roll-out</w:t>
                  </w:r>
                </w:p>
              </w:tc>
              <w:tc>
                <w:tcPr>
                  <w:tcW w:w="6095" w:type="dxa"/>
                </w:tcPr>
                <w:p w:rsidR="006A6EC9" w:rsidRPr="006A6EC9" w:rsidRDefault="006A6EC9" w:rsidP="007E11B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6A6EC9">
                    <w:rPr>
                      <w:rFonts w:ascii="Calibri" w:hAnsi="Calibri" w:cs="Calibri"/>
                      <w:sz w:val="20"/>
                      <w:szCs w:val="20"/>
                    </w:rPr>
                    <w:t>Wildlife Matters newsletter, notice board in office, AGM presentation</w:t>
                  </w:r>
                </w:p>
              </w:tc>
            </w:tr>
          </w:tbl>
          <w:p w:rsidR="006A6EC9" w:rsidRDefault="006A6EC9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301A0C" w:rsidRDefault="00301A0C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301A0C" w:rsidRDefault="00301A0C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301A0C" w:rsidRDefault="00301A0C" w:rsidP="002C6390">
            <w:pPr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bookmarkEnd w:id="0"/>
          </w:p>
          <w:p w:rsidR="00C33704" w:rsidRPr="002B5F0D" w:rsidRDefault="002B5F0D" w:rsidP="002B5F0D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2B5F0D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Customers</w:t>
            </w:r>
          </w:p>
          <w:p w:rsidR="002B5F0D" w:rsidRDefault="002B5F0D" w:rsidP="002B5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There are 3 main external customers:</w:t>
            </w:r>
          </w:p>
          <w:p w:rsidR="002B5F0D" w:rsidRDefault="002B5F0D" w:rsidP="002B5F0D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National Parks and Wildlife Services (NPWS)</w:t>
            </w:r>
          </w:p>
          <w:p w:rsidR="002B5F0D" w:rsidRDefault="002B5F0D" w:rsidP="002B5F0D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Community Groups and Councils</w:t>
            </w:r>
          </w:p>
          <w:p w:rsidR="002B5F0D" w:rsidRDefault="002B5F0D" w:rsidP="002B5F0D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Members of Public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MoP’s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2B5F0D" w:rsidRDefault="002B5F0D" w:rsidP="002B5F0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There are detailed further in the Improvement Plan</w:t>
            </w:r>
          </w:p>
          <w:p w:rsidR="002B5F0D" w:rsidRDefault="002B5F0D" w:rsidP="002B5F0D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2F5470" w:rsidRPr="002F5470" w:rsidRDefault="002F5470" w:rsidP="002B5F0D">
            <w:pPr>
              <w:rPr>
                <w:rFonts w:ascii="Calibri" w:hAnsi="Calibri" w:cs="Calibri"/>
                <w:b/>
              </w:rPr>
            </w:pPr>
            <w:r w:rsidRPr="002F5470">
              <w:rPr>
                <w:rFonts w:ascii="Calibri" w:hAnsi="Calibri" w:cs="Calibri"/>
                <w:b/>
              </w:rPr>
              <w:t>Summary</w:t>
            </w:r>
            <w:r>
              <w:rPr>
                <w:rFonts w:ascii="Calibri" w:hAnsi="Calibri" w:cs="Calibri"/>
                <w:b/>
              </w:rPr>
              <w:t xml:space="preserve"> of Findings</w:t>
            </w:r>
          </w:p>
          <w:p w:rsidR="002F5470" w:rsidRDefault="002F5470" w:rsidP="002F5470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Confirmed that working on better managing our Animal data is a valid project and aligns to the organisations needs</w:t>
            </w:r>
          </w:p>
          <w:p w:rsidR="002F5470" w:rsidRDefault="002F5470" w:rsidP="002F5470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 significant problem exists with gaps in our records</w:t>
            </w:r>
          </w:p>
          <w:p w:rsidR="002F5470" w:rsidRDefault="002F5470" w:rsidP="002F5470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Lack ability to provide a full representation of animal records</w:t>
            </w:r>
          </w:p>
          <w:p w:rsidR="002F5470" w:rsidRDefault="002F5470" w:rsidP="002F5470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Scope of project needs to be expanded to take into account a holistic approach of most of the data management functions – bigger than just animal records</w:t>
            </w:r>
          </w:p>
          <w:p w:rsidR="002F5470" w:rsidRDefault="002F5470" w:rsidP="002F5470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Desire to transfer paper based system with a web-based platform which is proven technology</w:t>
            </w:r>
          </w:p>
          <w:p w:rsidR="002F5470" w:rsidRPr="002F5470" w:rsidRDefault="002F5470" w:rsidP="002F5470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Will impact all members of the organisation</w:t>
            </w:r>
          </w:p>
        </w:tc>
      </w:tr>
    </w:tbl>
    <w:p w:rsidR="00007B4C" w:rsidRPr="00B51B94" w:rsidRDefault="00007B4C" w:rsidP="002C6390">
      <w:pPr>
        <w:jc w:val="both"/>
        <w:rPr>
          <w:rFonts w:ascii="Calibri" w:hAnsi="Calibri" w:cs="Calibri"/>
        </w:rPr>
      </w:pPr>
    </w:p>
    <w:p w:rsidR="00007B4C" w:rsidRPr="00B51B94" w:rsidRDefault="00600DF5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Act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2C6390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Recommendations</w:t>
            </w:r>
          </w:p>
        </w:tc>
      </w:tr>
      <w:tr w:rsidR="00007B4C" w:rsidRPr="002C6390" w:rsidTr="002C6390">
        <w:tc>
          <w:tcPr>
            <w:tcW w:w="10314" w:type="dxa"/>
          </w:tcPr>
          <w:p w:rsidR="00E90A55" w:rsidRDefault="00E90A55" w:rsidP="002F54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Define and Measure: Cycle 2 and 3</w:t>
            </w:r>
          </w:p>
          <w:p w:rsidR="00E90A55" w:rsidRPr="00E90A55" w:rsidRDefault="00E90A55" w:rsidP="00E90A55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sz w:val="22"/>
                <w:szCs w:val="22"/>
              </w:rPr>
            </w:pPr>
            <w:r w:rsidRPr="00E90A55">
              <w:rPr>
                <w:rFonts w:ascii="Calibri" w:hAnsi="Calibri" w:cs="Calibri"/>
                <w:sz w:val="22"/>
                <w:szCs w:val="22"/>
              </w:rPr>
              <w:t>Understand the current records process</w:t>
            </w:r>
          </w:p>
          <w:p w:rsidR="002F5470" w:rsidRPr="00E90A55" w:rsidRDefault="002F5470" w:rsidP="00E90A55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sz w:val="22"/>
                <w:szCs w:val="22"/>
              </w:rPr>
            </w:pPr>
            <w:r w:rsidRPr="00E90A55">
              <w:rPr>
                <w:rFonts w:ascii="Calibri" w:hAnsi="Calibri" w:cs="Calibri"/>
                <w:sz w:val="22"/>
                <w:szCs w:val="22"/>
              </w:rPr>
              <w:t>Understand the issues with the current system</w:t>
            </w:r>
          </w:p>
          <w:p w:rsidR="00E90A55" w:rsidRDefault="00E90A55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Define and Design: Cycle 4</w:t>
            </w:r>
          </w:p>
          <w:p w:rsidR="00505DF8" w:rsidRPr="00E90A55" w:rsidRDefault="00505DF8" w:rsidP="00E90A55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sz w:val="22"/>
                <w:szCs w:val="22"/>
              </w:rPr>
            </w:pPr>
            <w:r w:rsidRPr="00E90A55">
              <w:rPr>
                <w:rFonts w:ascii="Calibri" w:hAnsi="Calibri" w:cs="Calibri"/>
                <w:sz w:val="22"/>
                <w:szCs w:val="22"/>
              </w:rPr>
              <w:t>Decision on existing partially developed web-site</w:t>
            </w:r>
          </w:p>
          <w:p w:rsidR="00E90A55" w:rsidRPr="00E90A55" w:rsidRDefault="00E90A55" w:rsidP="00E90A55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sz w:val="22"/>
                <w:szCs w:val="22"/>
              </w:rPr>
            </w:pPr>
            <w:r w:rsidRPr="00E90A55">
              <w:rPr>
                <w:rFonts w:ascii="Calibri" w:hAnsi="Calibri" w:cs="Calibri"/>
                <w:sz w:val="22"/>
                <w:szCs w:val="22"/>
              </w:rPr>
              <w:t>Understand the requirements of the Web-Site</w:t>
            </w:r>
          </w:p>
          <w:p w:rsidR="00D962D7" w:rsidRPr="00B51B94" w:rsidRDefault="00D962D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p w:rsidR="000128DE" w:rsidRPr="00B51B94" w:rsidRDefault="000128DE" w:rsidP="002C6390">
      <w:pPr>
        <w:rPr>
          <w:rFonts w:ascii="Calibri" w:hAnsi="Calibri" w:cs="Calibri"/>
        </w:rPr>
      </w:pPr>
    </w:p>
    <w:p w:rsidR="000128DE" w:rsidRPr="00007B4C" w:rsidRDefault="000128DE" w:rsidP="000128DE">
      <w:pPr>
        <w:rPr>
          <w:rFonts w:ascii="Arial" w:hAnsi="Arial"/>
          <w:b/>
        </w:rPr>
      </w:pPr>
      <w:r w:rsidRPr="00007B4C">
        <w:rPr>
          <w:rFonts w:ascii="Arial" w:hAnsi="Arial"/>
          <w:b/>
        </w:rPr>
        <w:t>Checklist for Plan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4928"/>
        <w:gridCol w:w="5386"/>
      </w:tblGrid>
      <w:tr w:rsidR="00B51B94" w:rsidRPr="000128DE" w:rsidTr="0078017E">
        <w:tc>
          <w:tcPr>
            <w:tcW w:w="4928" w:type="dxa"/>
          </w:tcPr>
          <w:bookmarkStart w:id="1" w:name="Check3"/>
          <w:p w:rsidR="00B51B94" w:rsidRPr="000128DE" w:rsidRDefault="00505DF8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bookmarkEnd w:id="1"/>
            <w:r w:rsidR="00B51B94" w:rsidRPr="000128DE">
              <w:rPr>
                <w:rFonts w:ascii="Arial" w:hAnsi="Arial"/>
                <w:sz w:val="20"/>
                <w:szCs w:val="20"/>
              </w:rPr>
              <w:t xml:space="preserve"> No rhetorical questions </w:t>
            </w:r>
          </w:p>
          <w:bookmarkStart w:id="2" w:name="Check4"/>
          <w:p w:rsidR="00B51B94" w:rsidRPr="000128DE" w:rsidRDefault="00505DF8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  <w:szCs w:val="20"/>
              </w:rPr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bookmarkEnd w:id="2"/>
            <w:r w:rsidR="00B51B94" w:rsidRPr="000128DE">
              <w:rPr>
                <w:rFonts w:ascii="Arial" w:hAnsi="Arial"/>
                <w:sz w:val="20"/>
                <w:szCs w:val="20"/>
              </w:rPr>
              <w:t xml:space="preserve"> No questions restated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Questions useful for learning (clear, concise)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No obvious missing questions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All questions related and relevant </w:t>
            </w:r>
          </w:p>
        </w:tc>
        <w:tc>
          <w:tcPr>
            <w:tcW w:w="5386" w:type="dxa"/>
          </w:tcPr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>Predictions are specific, not general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>Predictions include why they believe these predictions (personal experience, data available)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  <w:r w:rsidRPr="000128DE">
              <w:rPr>
                <w:rFonts w:ascii="Arial" w:hAnsi="Arial"/>
                <w:sz w:val="20"/>
                <w:szCs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28DE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Pr="000128DE">
              <w:rPr>
                <w:rFonts w:ascii="Arial" w:hAnsi="Arial"/>
                <w:sz w:val="20"/>
                <w:szCs w:val="20"/>
              </w:rPr>
            </w:r>
            <w:r w:rsidRPr="000128DE">
              <w:rPr>
                <w:rFonts w:ascii="Arial" w:hAnsi="Arial"/>
                <w:sz w:val="20"/>
                <w:szCs w:val="20"/>
              </w:rPr>
              <w:fldChar w:fldCharType="end"/>
            </w:r>
            <w:r w:rsidRPr="000128DE">
              <w:rPr>
                <w:rFonts w:ascii="Arial" w:hAnsi="Arial"/>
                <w:sz w:val="20"/>
                <w:szCs w:val="20"/>
              </w:rPr>
              <w:t xml:space="preserve"> PDSA seems reasonable in size</w:t>
            </w:r>
            <w:r>
              <w:rPr>
                <w:rFonts w:ascii="Arial" w:hAnsi="Arial"/>
                <w:sz w:val="20"/>
                <w:szCs w:val="20"/>
              </w:rPr>
              <w:t xml:space="preserve"> – achievable in a reasonable timeframe</w:t>
            </w:r>
          </w:p>
          <w:p w:rsidR="00B51B94" w:rsidRPr="000128DE" w:rsidRDefault="00B51B94" w:rsidP="0078017E">
            <w:pPr>
              <w:spacing w:after="20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128DE" w:rsidRPr="00B51B94" w:rsidRDefault="000128DE" w:rsidP="002C6390">
      <w:pPr>
        <w:rPr>
          <w:rFonts w:ascii="Calibri" w:hAnsi="Calibri" w:cs="Calibri"/>
        </w:rPr>
      </w:pPr>
    </w:p>
    <w:sectPr w:rsidR="000128DE" w:rsidRPr="00B51B94" w:rsidSect="00B96D89">
      <w:headerReference w:type="default" r:id="rId9"/>
      <w:footerReference w:type="default" r:id="rId10"/>
      <w:pgSz w:w="11907" w:h="16840" w:code="9"/>
      <w:pgMar w:top="1396" w:right="992" w:bottom="992" w:left="992" w:header="56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810" w:rsidRDefault="00952810" w:rsidP="00B96D89">
      <w:r>
        <w:separator/>
      </w:r>
    </w:p>
  </w:endnote>
  <w:endnote w:type="continuationSeparator" w:id="0">
    <w:p w:rsidR="00952810" w:rsidRDefault="00952810" w:rsidP="00B9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08" w:type="dxa"/>
      <w:jc w:val="center"/>
      <w:tblInd w:w="-264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365"/>
      <w:gridCol w:w="6660"/>
      <w:gridCol w:w="2083"/>
    </w:tblGrid>
    <w:tr w:rsidR="00FE59F5" w:rsidTr="00DD4800">
      <w:trPr>
        <w:cantSplit/>
        <w:trHeight w:val="433"/>
        <w:jc w:val="center"/>
      </w:trPr>
      <w:tc>
        <w:tcPr>
          <w:tcW w:w="2365" w:type="dxa"/>
        </w:tcPr>
        <w:p w:rsidR="00FE59F5" w:rsidRPr="00ED395A" w:rsidRDefault="00FE59F5" w:rsidP="00797374">
          <w:pPr>
            <w:pStyle w:val="Footer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FOR-00x-v00</w:t>
          </w:r>
        </w:p>
      </w:tc>
      <w:tc>
        <w:tcPr>
          <w:tcW w:w="6660" w:type="dxa"/>
        </w:tcPr>
        <w:p w:rsidR="00FE59F5" w:rsidRPr="00ED395A" w:rsidRDefault="00FE59F5" w:rsidP="00797374">
          <w:pPr>
            <w:pStyle w:val="Footer"/>
            <w:jc w:val="center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Sydney Metropolitan Wildlife Services (ABN 40 412 060 030)</w:t>
          </w:r>
        </w:p>
        <w:p w:rsidR="00FE59F5" w:rsidRPr="00ED395A" w:rsidRDefault="00FE59F5" w:rsidP="00797374">
          <w:pPr>
            <w:pStyle w:val="Footer"/>
            <w:jc w:val="center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www.sydneywildlife.org.au</w:t>
          </w:r>
        </w:p>
      </w:tc>
      <w:tc>
        <w:tcPr>
          <w:tcW w:w="2083" w:type="dxa"/>
        </w:tcPr>
        <w:p w:rsidR="00FE59F5" w:rsidRPr="00ED395A" w:rsidRDefault="00FE59F5" w:rsidP="00797374">
          <w:pPr>
            <w:pStyle w:val="Footer"/>
            <w:jc w:val="right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June 2013</w:t>
          </w:r>
        </w:p>
        <w:p w:rsidR="00FE59F5" w:rsidRPr="00ED395A" w:rsidRDefault="00FE59F5" w:rsidP="00797374">
          <w:pPr>
            <w:jc w:val="right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 xml:space="preserve">Page 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begin"/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instrText xml:space="preserve"> PAGE  \* Arabic  \* MERGEFORMAT </w:instrTex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separate"/>
          </w:r>
          <w:r w:rsidR="00301A0C">
            <w:rPr>
              <w:rFonts w:asciiTheme="majorHAnsi" w:hAnsiTheme="majorHAnsi" w:cstheme="majorHAnsi"/>
              <w:noProof/>
              <w:sz w:val="18"/>
              <w:szCs w:val="18"/>
            </w:rPr>
            <w:t>4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end"/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t xml:space="preserve"> of 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begin"/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instrText xml:space="preserve"> NUMPAGES  \* Arabic  \* MERGEFORMAT </w:instrTex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separate"/>
          </w:r>
          <w:r w:rsidR="00301A0C">
            <w:rPr>
              <w:rFonts w:asciiTheme="majorHAnsi" w:hAnsiTheme="majorHAnsi" w:cstheme="majorHAnsi"/>
              <w:noProof/>
              <w:sz w:val="18"/>
              <w:szCs w:val="18"/>
            </w:rPr>
            <w:t>4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end"/>
          </w:r>
        </w:p>
      </w:tc>
    </w:tr>
  </w:tbl>
  <w:p w:rsidR="00B96D89" w:rsidRDefault="00B96D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810" w:rsidRDefault="00952810" w:rsidP="00B96D89">
      <w:r>
        <w:separator/>
      </w:r>
    </w:p>
  </w:footnote>
  <w:footnote w:type="continuationSeparator" w:id="0">
    <w:p w:rsidR="00952810" w:rsidRDefault="00952810" w:rsidP="00B96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D89" w:rsidRPr="00B96D89" w:rsidRDefault="00FE59F5" w:rsidP="00B96D89">
    <w:pPr>
      <w:tabs>
        <w:tab w:val="left" w:pos="4140"/>
      </w:tabs>
      <w:rPr>
        <w:rFonts w:ascii="Arial" w:hAnsi="Arial" w:cs="Arial"/>
        <w:b/>
        <w:sz w:val="32"/>
      </w:rPr>
    </w:pPr>
    <w:r w:rsidRPr="00E112E2">
      <w:rPr>
        <w:rFonts w:asciiTheme="minorHAnsi" w:hAnsiTheme="minorHAnsi" w:cstheme="minorHAnsi"/>
        <w:noProof/>
        <w:lang w:eastAsia="en-AU"/>
      </w:rPr>
      <w:drawing>
        <wp:anchor distT="0" distB="0" distL="114300" distR="114300" simplePos="0" relativeHeight="251659264" behindDoc="0" locked="0" layoutInCell="1" allowOverlap="1" wp14:anchorId="30E322A4" wp14:editId="14B4AC4C">
          <wp:simplePos x="0" y="0"/>
          <wp:positionH relativeFrom="column">
            <wp:posOffset>5332730</wp:posOffset>
          </wp:positionH>
          <wp:positionV relativeFrom="paragraph">
            <wp:posOffset>-255270</wp:posOffset>
          </wp:positionV>
          <wp:extent cx="1190625" cy="767080"/>
          <wp:effectExtent l="0" t="0" r="9525" b="0"/>
          <wp:wrapNone/>
          <wp:docPr id="2" name="Picture 2" descr="Koo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ok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76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22"/>
      </w:rPr>
      <w:t>Sydney Wildlife</w:t>
    </w:r>
    <w:r w:rsidR="00B96D89">
      <w:rPr>
        <w:rFonts w:ascii="Arial" w:hAnsi="Arial" w:cs="Arial"/>
        <w:b/>
        <w:sz w:val="32"/>
      </w:rPr>
      <w:tab/>
    </w:r>
  </w:p>
  <w:p w:rsidR="00B96D89" w:rsidRPr="00B96D89" w:rsidRDefault="00FE59F5" w:rsidP="00B96D89">
    <w:pPr>
      <w:rPr>
        <w:i/>
        <w:iCs/>
        <w:sz w:val="22"/>
        <w:szCs w:val="22"/>
      </w:rPr>
    </w:pPr>
    <w:r>
      <w:rPr>
        <w:rFonts w:ascii="Arial" w:hAnsi="Arial" w:cs="Arial"/>
        <w:i/>
        <w:iCs/>
        <w:sz w:val="22"/>
        <w:szCs w:val="22"/>
      </w:rPr>
      <w:t>LSS - PDSA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4C69"/>
    <w:multiLevelType w:val="hybridMultilevel"/>
    <w:tmpl w:val="F9F6F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F4AA6"/>
    <w:multiLevelType w:val="hybridMultilevel"/>
    <w:tmpl w:val="B65EA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06506"/>
    <w:multiLevelType w:val="hybridMultilevel"/>
    <w:tmpl w:val="B6044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3161F"/>
    <w:multiLevelType w:val="hybridMultilevel"/>
    <w:tmpl w:val="985A2448"/>
    <w:lvl w:ilvl="0" w:tplc="9D041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906E9"/>
    <w:multiLevelType w:val="hybridMultilevel"/>
    <w:tmpl w:val="62FE1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3489E"/>
    <w:multiLevelType w:val="hybridMultilevel"/>
    <w:tmpl w:val="3A680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E6E8D"/>
    <w:multiLevelType w:val="hybridMultilevel"/>
    <w:tmpl w:val="C4FEFB7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925748"/>
    <w:multiLevelType w:val="hybridMultilevel"/>
    <w:tmpl w:val="4E7EC58E"/>
    <w:lvl w:ilvl="0" w:tplc="02B8B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8D3247"/>
    <w:multiLevelType w:val="hybridMultilevel"/>
    <w:tmpl w:val="FF669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9630C"/>
    <w:multiLevelType w:val="hybridMultilevel"/>
    <w:tmpl w:val="2F344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234ED"/>
    <w:multiLevelType w:val="hybridMultilevel"/>
    <w:tmpl w:val="7046C3C0"/>
    <w:lvl w:ilvl="0" w:tplc="863C0A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92C83"/>
    <w:multiLevelType w:val="hybridMultilevel"/>
    <w:tmpl w:val="77D6ED82"/>
    <w:lvl w:ilvl="0" w:tplc="863C0A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8A4380"/>
    <w:multiLevelType w:val="hybridMultilevel"/>
    <w:tmpl w:val="23586812"/>
    <w:lvl w:ilvl="0" w:tplc="02B8B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EA0F62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C3330"/>
    <w:multiLevelType w:val="hybridMultilevel"/>
    <w:tmpl w:val="01989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D81522"/>
    <w:multiLevelType w:val="hybridMultilevel"/>
    <w:tmpl w:val="B67A0C42"/>
    <w:lvl w:ilvl="0" w:tplc="92E86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3D3461"/>
    <w:multiLevelType w:val="hybridMultilevel"/>
    <w:tmpl w:val="2D9C3136"/>
    <w:lvl w:ilvl="0" w:tplc="7F50C44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AC7EAA"/>
    <w:multiLevelType w:val="hybridMultilevel"/>
    <w:tmpl w:val="7F00B7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7B501E"/>
    <w:multiLevelType w:val="hybridMultilevel"/>
    <w:tmpl w:val="78EA13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DB6776"/>
    <w:multiLevelType w:val="hybridMultilevel"/>
    <w:tmpl w:val="C9CAC88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F137AC0"/>
    <w:multiLevelType w:val="hybridMultilevel"/>
    <w:tmpl w:val="A2147F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4E8418E"/>
    <w:multiLevelType w:val="hybridMultilevel"/>
    <w:tmpl w:val="2AB82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6D137D"/>
    <w:multiLevelType w:val="hybridMultilevel"/>
    <w:tmpl w:val="B9BC198E"/>
    <w:lvl w:ilvl="0" w:tplc="92E86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77744F"/>
    <w:multiLevelType w:val="hybridMultilevel"/>
    <w:tmpl w:val="C3FC12C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340AC"/>
    <w:multiLevelType w:val="hybridMultilevel"/>
    <w:tmpl w:val="F6FEEEDA"/>
    <w:lvl w:ilvl="0" w:tplc="37C290DE">
      <w:start w:val="9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>
    <w:nsid w:val="694079C9"/>
    <w:multiLevelType w:val="hybridMultilevel"/>
    <w:tmpl w:val="9F0279F0"/>
    <w:lvl w:ilvl="0" w:tplc="7F50C44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7C313E"/>
    <w:multiLevelType w:val="hybridMultilevel"/>
    <w:tmpl w:val="CD466A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F924EB"/>
    <w:multiLevelType w:val="hybridMultilevel"/>
    <w:tmpl w:val="0A70E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6"/>
  </w:num>
  <w:num w:numId="4">
    <w:abstractNumId w:val="21"/>
  </w:num>
  <w:num w:numId="5">
    <w:abstractNumId w:val="22"/>
  </w:num>
  <w:num w:numId="6">
    <w:abstractNumId w:val="0"/>
  </w:num>
  <w:num w:numId="7">
    <w:abstractNumId w:val="9"/>
  </w:num>
  <w:num w:numId="8">
    <w:abstractNumId w:val="23"/>
  </w:num>
  <w:num w:numId="9">
    <w:abstractNumId w:val="7"/>
  </w:num>
  <w:num w:numId="10">
    <w:abstractNumId w:val="11"/>
  </w:num>
  <w:num w:numId="11">
    <w:abstractNumId w:val="10"/>
  </w:num>
  <w:num w:numId="12">
    <w:abstractNumId w:val="12"/>
  </w:num>
  <w:num w:numId="13">
    <w:abstractNumId w:val="20"/>
  </w:num>
  <w:num w:numId="14">
    <w:abstractNumId w:val="16"/>
  </w:num>
  <w:num w:numId="15">
    <w:abstractNumId w:val="5"/>
  </w:num>
  <w:num w:numId="16">
    <w:abstractNumId w:val="18"/>
  </w:num>
  <w:num w:numId="17">
    <w:abstractNumId w:val="4"/>
  </w:num>
  <w:num w:numId="18">
    <w:abstractNumId w:val="1"/>
  </w:num>
  <w:num w:numId="19">
    <w:abstractNumId w:val="17"/>
  </w:num>
  <w:num w:numId="20">
    <w:abstractNumId w:val="2"/>
  </w:num>
  <w:num w:numId="21">
    <w:abstractNumId w:val="25"/>
  </w:num>
  <w:num w:numId="22">
    <w:abstractNumId w:val="13"/>
  </w:num>
  <w:num w:numId="23">
    <w:abstractNumId w:val="24"/>
  </w:num>
  <w:num w:numId="24">
    <w:abstractNumId w:val="15"/>
  </w:num>
  <w:num w:numId="25">
    <w:abstractNumId w:val="3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6A"/>
    <w:rsid w:val="00001F67"/>
    <w:rsid w:val="00007B4C"/>
    <w:rsid w:val="000128DE"/>
    <w:rsid w:val="00013D90"/>
    <w:rsid w:val="00071E7C"/>
    <w:rsid w:val="00096BB7"/>
    <w:rsid w:val="00096D95"/>
    <w:rsid w:val="000A0790"/>
    <w:rsid w:val="000B629C"/>
    <w:rsid w:val="000D37BF"/>
    <w:rsid w:val="000F771C"/>
    <w:rsid w:val="001002AF"/>
    <w:rsid w:val="0010314A"/>
    <w:rsid w:val="0010419A"/>
    <w:rsid w:val="00144F21"/>
    <w:rsid w:val="00147B70"/>
    <w:rsid w:val="00153328"/>
    <w:rsid w:val="001629DB"/>
    <w:rsid w:val="0017086A"/>
    <w:rsid w:val="00176BCD"/>
    <w:rsid w:val="001A616E"/>
    <w:rsid w:val="001A7924"/>
    <w:rsid w:val="001E354A"/>
    <w:rsid w:val="00204CF2"/>
    <w:rsid w:val="0025377E"/>
    <w:rsid w:val="00296CCC"/>
    <w:rsid w:val="002A6F83"/>
    <w:rsid w:val="002B5F0D"/>
    <w:rsid w:val="002C6390"/>
    <w:rsid w:val="002C7673"/>
    <w:rsid w:val="002E7093"/>
    <w:rsid w:val="002F4AA0"/>
    <w:rsid w:val="002F5470"/>
    <w:rsid w:val="00301A0C"/>
    <w:rsid w:val="00365515"/>
    <w:rsid w:val="00395F6B"/>
    <w:rsid w:val="00397ABE"/>
    <w:rsid w:val="003D363A"/>
    <w:rsid w:val="003E2E30"/>
    <w:rsid w:val="003F07AD"/>
    <w:rsid w:val="003F1837"/>
    <w:rsid w:val="00400917"/>
    <w:rsid w:val="00431207"/>
    <w:rsid w:val="00451FB5"/>
    <w:rsid w:val="004943E4"/>
    <w:rsid w:val="004C0BED"/>
    <w:rsid w:val="004E583F"/>
    <w:rsid w:val="004F6220"/>
    <w:rsid w:val="00505DF8"/>
    <w:rsid w:val="00517085"/>
    <w:rsid w:val="0052643E"/>
    <w:rsid w:val="00546E4A"/>
    <w:rsid w:val="00547CCA"/>
    <w:rsid w:val="0055198A"/>
    <w:rsid w:val="00580E74"/>
    <w:rsid w:val="005A27F5"/>
    <w:rsid w:val="00600DF5"/>
    <w:rsid w:val="006139B6"/>
    <w:rsid w:val="00623C54"/>
    <w:rsid w:val="006337CA"/>
    <w:rsid w:val="00647E71"/>
    <w:rsid w:val="006A1996"/>
    <w:rsid w:val="006A51BC"/>
    <w:rsid w:val="006A6EC9"/>
    <w:rsid w:val="006C554E"/>
    <w:rsid w:val="006E1E03"/>
    <w:rsid w:val="006E24F8"/>
    <w:rsid w:val="006F75F8"/>
    <w:rsid w:val="007E53D1"/>
    <w:rsid w:val="008236EB"/>
    <w:rsid w:val="00823E31"/>
    <w:rsid w:val="00854727"/>
    <w:rsid w:val="00855B17"/>
    <w:rsid w:val="008B12BD"/>
    <w:rsid w:val="008C77A4"/>
    <w:rsid w:val="008D2B06"/>
    <w:rsid w:val="0090326A"/>
    <w:rsid w:val="009075FF"/>
    <w:rsid w:val="00915E15"/>
    <w:rsid w:val="0093729A"/>
    <w:rsid w:val="009418CC"/>
    <w:rsid w:val="009424B1"/>
    <w:rsid w:val="0094403E"/>
    <w:rsid w:val="00952810"/>
    <w:rsid w:val="0098504A"/>
    <w:rsid w:val="009B3DD5"/>
    <w:rsid w:val="009F4E8B"/>
    <w:rsid w:val="00A111BD"/>
    <w:rsid w:val="00A84D84"/>
    <w:rsid w:val="00AA6977"/>
    <w:rsid w:val="00AA74AC"/>
    <w:rsid w:val="00AF6885"/>
    <w:rsid w:val="00B14397"/>
    <w:rsid w:val="00B51B94"/>
    <w:rsid w:val="00B96D89"/>
    <w:rsid w:val="00B97277"/>
    <w:rsid w:val="00BB07EC"/>
    <w:rsid w:val="00BC2EDE"/>
    <w:rsid w:val="00BD3F28"/>
    <w:rsid w:val="00C14AEE"/>
    <w:rsid w:val="00C269FD"/>
    <w:rsid w:val="00C33704"/>
    <w:rsid w:val="00C3718C"/>
    <w:rsid w:val="00C53A0A"/>
    <w:rsid w:val="00C54EA5"/>
    <w:rsid w:val="00CA1349"/>
    <w:rsid w:val="00CF380D"/>
    <w:rsid w:val="00D04AC6"/>
    <w:rsid w:val="00D928E2"/>
    <w:rsid w:val="00D962D7"/>
    <w:rsid w:val="00DA2E45"/>
    <w:rsid w:val="00DB5C5D"/>
    <w:rsid w:val="00DE4FCC"/>
    <w:rsid w:val="00DE7ADA"/>
    <w:rsid w:val="00DF1ACD"/>
    <w:rsid w:val="00E0450A"/>
    <w:rsid w:val="00E5296A"/>
    <w:rsid w:val="00E6464D"/>
    <w:rsid w:val="00E90A55"/>
    <w:rsid w:val="00EA0735"/>
    <w:rsid w:val="00EB7CBD"/>
    <w:rsid w:val="00ED395A"/>
    <w:rsid w:val="00EE2278"/>
    <w:rsid w:val="00EE239F"/>
    <w:rsid w:val="00EE5236"/>
    <w:rsid w:val="00EF021A"/>
    <w:rsid w:val="00EF0C51"/>
    <w:rsid w:val="00F23B04"/>
    <w:rsid w:val="00F55328"/>
    <w:rsid w:val="00F866B5"/>
    <w:rsid w:val="00F86E56"/>
    <w:rsid w:val="00FB4693"/>
    <w:rsid w:val="00FE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77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71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97277"/>
    <w:rPr>
      <w:sz w:val="22"/>
      <w:szCs w:val="20"/>
    </w:rPr>
  </w:style>
  <w:style w:type="paragraph" w:customStyle="1" w:styleId="PR1">
    <w:name w:val="PR1"/>
    <w:basedOn w:val="Heading1"/>
    <w:link w:val="PR1Char"/>
    <w:qFormat/>
    <w:rsid w:val="000F771C"/>
    <w:pPr>
      <w:tabs>
        <w:tab w:val="left" w:pos="851"/>
      </w:tabs>
      <w:jc w:val="center"/>
    </w:pPr>
    <w:rPr>
      <w:rFonts w:ascii="Arial" w:hAnsi="Arial" w:cs="Arial"/>
      <w:sz w:val="28"/>
      <w:szCs w:val="28"/>
    </w:rPr>
  </w:style>
  <w:style w:type="character" w:customStyle="1" w:styleId="PR1Char">
    <w:name w:val="PR1 Char"/>
    <w:link w:val="PR1"/>
    <w:rsid w:val="000F771C"/>
    <w:rPr>
      <w:rFonts w:ascii="Arial" w:eastAsia="Times New Roman" w:hAnsi="Arial" w:cs="Arial"/>
      <w:b/>
      <w:bCs/>
      <w:kern w:val="32"/>
      <w:sz w:val="28"/>
      <w:szCs w:val="28"/>
      <w:lang w:eastAsia="en-US"/>
    </w:rPr>
  </w:style>
  <w:style w:type="character" w:customStyle="1" w:styleId="Heading1Char">
    <w:name w:val="Heading 1 Char"/>
    <w:link w:val="Heading1"/>
    <w:rsid w:val="000F771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PRMainstep">
    <w:name w:val="PR Main step"/>
    <w:basedOn w:val="Normal"/>
    <w:link w:val="PRMainstepChar"/>
    <w:qFormat/>
    <w:rsid w:val="000F771C"/>
    <w:pPr>
      <w:keepNext/>
      <w:keepLines/>
      <w:spacing w:before="120" w:after="120"/>
      <w:outlineLvl w:val="2"/>
    </w:pPr>
    <w:rPr>
      <w:rFonts w:ascii="Arial" w:hAnsi="Arial"/>
      <w:b/>
      <w:bCs/>
      <w:sz w:val="22"/>
      <w:szCs w:val="22"/>
    </w:rPr>
  </w:style>
  <w:style w:type="character" w:customStyle="1" w:styleId="PRMainstepChar">
    <w:name w:val="PR Main step Char"/>
    <w:link w:val="PRMainstep"/>
    <w:rsid w:val="000F771C"/>
    <w:rPr>
      <w:rFonts w:ascii="Arial" w:eastAsia="Times New Roman" w:hAnsi="Arial"/>
      <w:b/>
      <w:bCs/>
      <w:sz w:val="22"/>
      <w:szCs w:val="22"/>
      <w:lang w:eastAsia="en-US"/>
    </w:rPr>
  </w:style>
  <w:style w:type="paragraph" w:customStyle="1" w:styleId="PR2">
    <w:name w:val="PR2"/>
    <w:basedOn w:val="BodyText"/>
    <w:link w:val="PR2Char"/>
    <w:qFormat/>
    <w:rsid w:val="000F771C"/>
    <w:pPr>
      <w:keepNext/>
      <w:spacing w:before="60" w:after="60" w:line="180" w:lineRule="atLeast"/>
      <w:jc w:val="center"/>
    </w:pPr>
    <w:rPr>
      <w:rFonts w:ascii="Arial" w:hAnsi="Arial" w:cs="Arial"/>
      <w:b/>
      <w:bCs/>
      <w:color w:val="FFFFFF"/>
      <w:spacing w:val="-5"/>
    </w:rPr>
  </w:style>
  <w:style w:type="character" w:customStyle="1" w:styleId="PR2Char">
    <w:name w:val="PR2 Char"/>
    <w:link w:val="PR2"/>
    <w:rsid w:val="000F771C"/>
    <w:rPr>
      <w:rFonts w:ascii="Arial" w:eastAsia="Times New Roman" w:hAnsi="Arial" w:cs="Arial"/>
      <w:b/>
      <w:bCs/>
      <w:color w:val="FFFFFF"/>
      <w:spacing w:val="-5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0F771C"/>
    <w:pPr>
      <w:spacing w:after="120"/>
    </w:pPr>
  </w:style>
  <w:style w:type="character" w:customStyle="1" w:styleId="BodyTextChar">
    <w:name w:val="Body Text Char"/>
    <w:link w:val="BodyText"/>
    <w:rsid w:val="000F771C"/>
    <w:rPr>
      <w:rFonts w:eastAsia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00DF5"/>
    <w:pPr>
      <w:ind w:left="720"/>
      <w:contextualSpacing/>
    </w:pPr>
  </w:style>
  <w:style w:type="paragraph" w:customStyle="1" w:styleId="PRSubstep">
    <w:name w:val="PR Substep"/>
    <w:basedOn w:val="Normal"/>
    <w:link w:val="PRSubstepChar"/>
    <w:qFormat/>
    <w:rsid w:val="00600DF5"/>
    <w:pPr>
      <w:keepNext/>
      <w:keepLines/>
      <w:spacing w:before="60" w:after="60"/>
      <w:outlineLvl w:val="2"/>
    </w:pPr>
    <w:rPr>
      <w:rFonts w:ascii="Arial" w:hAnsi="Arial"/>
      <w:bCs/>
      <w:sz w:val="22"/>
      <w:szCs w:val="22"/>
    </w:rPr>
  </w:style>
  <w:style w:type="character" w:customStyle="1" w:styleId="PRSubstepChar">
    <w:name w:val="PR Substep Char"/>
    <w:link w:val="PRSubstep"/>
    <w:rsid w:val="00600DF5"/>
    <w:rPr>
      <w:rFonts w:ascii="Arial" w:eastAsia="Times New Roman" w:hAnsi="Arial"/>
      <w:bCs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B96D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96D8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B96D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96D8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153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3328"/>
    <w:rPr>
      <w:rFonts w:ascii="Tahoma" w:eastAsia="Times New Roman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nhideWhenUsed/>
    <w:qFormat/>
    <w:rsid w:val="002B5F0D"/>
    <w:pPr>
      <w:keepNext/>
    </w:pPr>
    <w:rPr>
      <w:rFonts w:ascii="Calibri" w:hAnsi="Calibri" w:cs="Calibri"/>
      <w:b/>
      <w:bCs/>
      <w:color w:val="0F6FC6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77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71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97277"/>
    <w:rPr>
      <w:sz w:val="22"/>
      <w:szCs w:val="20"/>
    </w:rPr>
  </w:style>
  <w:style w:type="paragraph" w:customStyle="1" w:styleId="PR1">
    <w:name w:val="PR1"/>
    <w:basedOn w:val="Heading1"/>
    <w:link w:val="PR1Char"/>
    <w:qFormat/>
    <w:rsid w:val="000F771C"/>
    <w:pPr>
      <w:tabs>
        <w:tab w:val="left" w:pos="851"/>
      </w:tabs>
      <w:jc w:val="center"/>
    </w:pPr>
    <w:rPr>
      <w:rFonts w:ascii="Arial" w:hAnsi="Arial" w:cs="Arial"/>
      <w:sz w:val="28"/>
      <w:szCs w:val="28"/>
    </w:rPr>
  </w:style>
  <w:style w:type="character" w:customStyle="1" w:styleId="PR1Char">
    <w:name w:val="PR1 Char"/>
    <w:link w:val="PR1"/>
    <w:rsid w:val="000F771C"/>
    <w:rPr>
      <w:rFonts w:ascii="Arial" w:eastAsia="Times New Roman" w:hAnsi="Arial" w:cs="Arial"/>
      <w:b/>
      <w:bCs/>
      <w:kern w:val="32"/>
      <w:sz w:val="28"/>
      <w:szCs w:val="28"/>
      <w:lang w:eastAsia="en-US"/>
    </w:rPr>
  </w:style>
  <w:style w:type="character" w:customStyle="1" w:styleId="Heading1Char">
    <w:name w:val="Heading 1 Char"/>
    <w:link w:val="Heading1"/>
    <w:rsid w:val="000F771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PRMainstep">
    <w:name w:val="PR Main step"/>
    <w:basedOn w:val="Normal"/>
    <w:link w:val="PRMainstepChar"/>
    <w:qFormat/>
    <w:rsid w:val="000F771C"/>
    <w:pPr>
      <w:keepNext/>
      <w:keepLines/>
      <w:spacing w:before="120" w:after="120"/>
      <w:outlineLvl w:val="2"/>
    </w:pPr>
    <w:rPr>
      <w:rFonts w:ascii="Arial" w:hAnsi="Arial"/>
      <w:b/>
      <w:bCs/>
      <w:sz w:val="22"/>
      <w:szCs w:val="22"/>
    </w:rPr>
  </w:style>
  <w:style w:type="character" w:customStyle="1" w:styleId="PRMainstepChar">
    <w:name w:val="PR Main step Char"/>
    <w:link w:val="PRMainstep"/>
    <w:rsid w:val="000F771C"/>
    <w:rPr>
      <w:rFonts w:ascii="Arial" w:eastAsia="Times New Roman" w:hAnsi="Arial"/>
      <w:b/>
      <w:bCs/>
      <w:sz w:val="22"/>
      <w:szCs w:val="22"/>
      <w:lang w:eastAsia="en-US"/>
    </w:rPr>
  </w:style>
  <w:style w:type="paragraph" w:customStyle="1" w:styleId="PR2">
    <w:name w:val="PR2"/>
    <w:basedOn w:val="BodyText"/>
    <w:link w:val="PR2Char"/>
    <w:qFormat/>
    <w:rsid w:val="000F771C"/>
    <w:pPr>
      <w:keepNext/>
      <w:spacing w:before="60" w:after="60" w:line="180" w:lineRule="atLeast"/>
      <w:jc w:val="center"/>
    </w:pPr>
    <w:rPr>
      <w:rFonts w:ascii="Arial" w:hAnsi="Arial" w:cs="Arial"/>
      <w:b/>
      <w:bCs/>
      <w:color w:val="FFFFFF"/>
      <w:spacing w:val="-5"/>
    </w:rPr>
  </w:style>
  <w:style w:type="character" w:customStyle="1" w:styleId="PR2Char">
    <w:name w:val="PR2 Char"/>
    <w:link w:val="PR2"/>
    <w:rsid w:val="000F771C"/>
    <w:rPr>
      <w:rFonts w:ascii="Arial" w:eastAsia="Times New Roman" w:hAnsi="Arial" w:cs="Arial"/>
      <w:b/>
      <w:bCs/>
      <w:color w:val="FFFFFF"/>
      <w:spacing w:val="-5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0F771C"/>
    <w:pPr>
      <w:spacing w:after="120"/>
    </w:pPr>
  </w:style>
  <w:style w:type="character" w:customStyle="1" w:styleId="BodyTextChar">
    <w:name w:val="Body Text Char"/>
    <w:link w:val="BodyText"/>
    <w:rsid w:val="000F771C"/>
    <w:rPr>
      <w:rFonts w:eastAsia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00DF5"/>
    <w:pPr>
      <w:ind w:left="720"/>
      <w:contextualSpacing/>
    </w:pPr>
  </w:style>
  <w:style w:type="paragraph" w:customStyle="1" w:styleId="PRSubstep">
    <w:name w:val="PR Substep"/>
    <w:basedOn w:val="Normal"/>
    <w:link w:val="PRSubstepChar"/>
    <w:qFormat/>
    <w:rsid w:val="00600DF5"/>
    <w:pPr>
      <w:keepNext/>
      <w:keepLines/>
      <w:spacing w:before="60" w:after="60"/>
      <w:outlineLvl w:val="2"/>
    </w:pPr>
    <w:rPr>
      <w:rFonts w:ascii="Arial" w:hAnsi="Arial"/>
      <w:bCs/>
      <w:sz w:val="22"/>
      <w:szCs w:val="22"/>
    </w:rPr>
  </w:style>
  <w:style w:type="character" w:customStyle="1" w:styleId="PRSubstepChar">
    <w:name w:val="PR Substep Char"/>
    <w:link w:val="PRSubstep"/>
    <w:rsid w:val="00600DF5"/>
    <w:rPr>
      <w:rFonts w:ascii="Arial" w:eastAsia="Times New Roman" w:hAnsi="Arial"/>
      <w:bCs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B96D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96D8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B96D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96D8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153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3328"/>
    <w:rPr>
      <w:rFonts w:ascii="Tahoma" w:eastAsia="Times New Roman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nhideWhenUsed/>
    <w:qFormat/>
    <w:rsid w:val="002B5F0D"/>
    <w:pPr>
      <w:keepNext/>
    </w:pPr>
    <w:rPr>
      <w:rFonts w:ascii="Calibri" w:hAnsi="Calibri" w:cs="Calibri"/>
      <w:b/>
      <w:bCs/>
      <w:color w:val="0F6FC6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hitet\My%20Documents\Sydney%20Wildlife\Statistics%20-%20Form\PDSA%20Cycle%20Plan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PDSA Cycle Plan Template.dotx</Template>
  <TotalTime>827</TotalTime>
  <Pages>4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PDSA Cycle Plan</vt:lpstr>
    </vt:vector>
  </TitlesOfParts>
  <Company>Sydney Wildlife</Company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PDSA Cycle Plan</dc:title>
  <dc:subject/>
  <dc:creator>White, Tony</dc:creator>
  <cp:keywords/>
  <cp:lastModifiedBy>White, Tony</cp:lastModifiedBy>
  <cp:revision>25</cp:revision>
  <cp:lastPrinted>2012-04-19T00:02:00Z</cp:lastPrinted>
  <dcterms:created xsi:type="dcterms:W3CDTF">2013-07-08T21:24:00Z</dcterms:created>
  <dcterms:modified xsi:type="dcterms:W3CDTF">2013-07-23T23:21:00Z</dcterms:modified>
</cp:coreProperties>
</file>