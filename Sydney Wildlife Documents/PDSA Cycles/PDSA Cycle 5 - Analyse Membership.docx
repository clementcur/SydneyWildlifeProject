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77" w:rsidRPr="00B51B94" w:rsidRDefault="00B97277" w:rsidP="002C6390">
      <w:pPr>
        <w:pStyle w:val="PR1"/>
        <w:spacing w:before="0" w:after="120"/>
        <w:rPr>
          <w:rFonts w:ascii="Calibri" w:hAnsi="Calibri" w:cs="Calibri"/>
        </w:rPr>
      </w:pPr>
      <w:r w:rsidRPr="00B51B94">
        <w:rPr>
          <w:rFonts w:ascii="Calibri" w:hAnsi="Calibri" w:cs="Calibri"/>
        </w:rPr>
        <w:t>Cycle Plan Template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809"/>
        <w:gridCol w:w="4111"/>
        <w:gridCol w:w="1418"/>
        <w:gridCol w:w="2976"/>
      </w:tblGrid>
      <w:tr w:rsidR="00007B4C" w:rsidRPr="002C6390" w:rsidTr="00FE59F5">
        <w:trPr>
          <w:trHeight w:val="70"/>
        </w:trPr>
        <w:tc>
          <w:tcPr>
            <w:tcW w:w="1809" w:type="dxa"/>
            <w:shd w:val="clear" w:color="auto" w:fill="7D9532" w:themeFill="accent6" w:themeFillShade="BF"/>
          </w:tcPr>
          <w:p w:rsidR="00007B4C" w:rsidRPr="00B51B94" w:rsidRDefault="000F771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 xml:space="preserve">Project </w:t>
            </w:r>
            <w:r w:rsidR="00007B4C" w:rsidRPr="00B51B94"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8505" w:type="dxa"/>
            <w:gridSpan w:val="3"/>
          </w:tcPr>
          <w:p w:rsidR="00007B4C" w:rsidRPr="00B51B94" w:rsidRDefault="007F71F2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Website – Members Pages Sprint</w:t>
            </w:r>
            <w:r w:rsidR="00FC268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98504A" w:rsidRPr="002C6390" w:rsidTr="00FE59F5">
        <w:tc>
          <w:tcPr>
            <w:tcW w:w="1809" w:type="dxa"/>
            <w:shd w:val="clear" w:color="auto" w:fill="7D9532" w:themeFill="accent6" w:themeFillShade="BF"/>
          </w:tcPr>
          <w:p w:rsidR="0098504A" w:rsidRPr="00B51B94" w:rsidRDefault="0098504A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>Developed by</w:t>
            </w:r>
          </w:p>
        </w:tc>
        <w:tc>
          <w:tcPr>
            <w:tcW w:w="4111" w:type="dxa"/>
          </w:tcPr>
          <w:p w:rsidR="0098504A" w:rsidRPr="00B51B94" w:rsidRDefault="007F71F2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TW, HK, JS, JL, CM</w:t>
            </w:r>
            <w:r w:rsidR="00FC268B">
              <w:rPr>
                <w:rFonts w:ascii="Calibri" w:hAnsi="Calibri" w:cs="Calibri"/>
                <w:sz w:val="22"/>
                <w:szCs w:val="22"/>
              </w:rPr>
              <w:t xml:space="preserve"> (9/1 meeting)</w:t>
            </w:r>
          </w:p>
        </w:tc>
        <w:tc>
          <w:tcPr>
            <w:tcW w:w="1418" w:type="dxa"/>
            <w:shd w:val="clear" w:color="auto" w:fill="7D9532" w:themeFill="accent6" w:themeFillShade="BF"/>
          </w:tcPr>
          <w:p w:rsidR="0098504A" w:rsidRPr="00B51B94" w:rsidRDefault="0098504A" w:rsidP="00366123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>Sponsor</w:t>
            </w:r>
          </w:p>
        </w:tc>
        <w:tc>
          <w:tcPr>
            <w:tcW w:w="2976" w:type="dxa"/>
          </w:tcPr>
          <w:p w:rsidR="0098504A" w:rsidRPr="00B51B94" w:rsidRDefault="007F71F2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 Board</w:t>
            </w:r>
          </w:p>
        </w:tc>
      </w:tr>
      <w:tr w:rsidR="0098504A" w:rsidRPr="002C6390" w:rsidTr="00FE59F5">
        <w:tc>
          <w:tcPr>
            <w:tcW w:w="1809" w:type="dxa"/>
            <w:shd w:val="clear" w:color="auto" w:fill="7D9532" w:themeFill="accent6" w:themeFillShade="BF"/>
          </w:tcPr>
          <w:p w:rsidR="0098504A" w:rsidRPr="00B51B94" w:rsidRDefault="0098504A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>DMAIC Phase</w:t>
            </w:r>
            <w:r w:rsidR="008D2B06" w:rsidRPr="00B51B94">
              <w:rPr>
                <w:rFonts w:ascii="Calibri" w:hAnsi="Calibri" w:cs="Calibri"/>
                <w:sz w:val="22"/>
                <w:szCs w:val="22"/>
              </w:rPr>
              <w:t>(s)</w:t>
            </w:r>
          </w:p>
        </w:tc>
        <w:tc>
          <w:tcPr>
            <w:tcW w:w="4111" w:type="dxa"/>
          </w:tcPr>
          <w:p w:rsidR="0098504A" w:rsidRPr="00B51B94" w:rsidRDefault="007F71F2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Analyse</w:t>
            </w:r>
          </w:p>
        </w:tc>
        <w:tc>
          <w:tcPr>
            <w:tcW w:w="1418" w:type="dxa"/>
            <w:shd w:val="clear" w:color="auto" w:fill="7D9532" w:themeFill="accent6" w:themeFillShade="BF"/>
          </w:tcPr>
          <w:p w:rsidR="0098504A" w:rsidRPr="00B51B94" w:rsidRDefault="0098504A" w:rsidP="002C639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51B94">
              <w:rPr>
                <w:rFonts w:ascii="Calibri" w:hAnsi="Calibri" w:cs="Calibri"/>
                <w:b/>
                <w:sz w:val="22"/>
                <w:szCs w:val="22"/>
              </w:rPr>
              <w:t>Cycle</w:t>
            </w:r>
            <w:r w:rsidR="008D2B06" w:rsidRPr="00B51B94">
              <w:rPr>
                <w:rFonts w:ascii="Calibri" w:hAnsi="Calibri" w:cs="Calibri"/>
                <w:b/>
                <w:sz w:val="22"/>
                <w:szCs w:val="22"/>
              </w:rPr>
              <w:t xml:space="preserve"> No:</w:t>
            </w:r>
          </w:p>
        </w:tc>
        <w:tc>
          <w:tcPr>
            <w:tcW w:w="2976" w:type="dxa"/>
          </w:tcPr>
          <w:p w:rsidR="0098504A" w:rsidRPr="00B51B94" w:rsidRDefault="007F71F2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p w:rsidR="00007B4C" w:rsidRPr="00B51B94" w:rsidRDefault="00007B4C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Plan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2C6390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Objective</w:t>
            </w:r>
          </w:p>
        </w:tc>
      </w:tr>
      <w:tr w:rsidR="00007B4C" w:rsidRPr="002C6390" w:rsidTr="002C6390">
        <w:tc>
          <w:tcPr>
            <w:tcW w:w="10314" w:type="dxa"/>
          </w:tcPr>
          <w:p w:rsidR="00007B4C" w:rsidRPr="00B51B94" w:rsidRDefault="007F71F2" w:rsidP="002C63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Define needs and provide clear guidance to VMware of requirements</w:t>
            </w:r>
          </w:p>
          <w:p w:rsidR="002C6390" w:rsidRPr="00B51B94" w:rsidRDefault="002C6390" w:rsidP="002C63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4786"/>
        <w:gridCol w:w="5528"/>
      </w:tblGrid>
      <w:tr w:rsidR="00007B4C" w:rsidRPr="00FE59F5" w:rsidTr="00FE59F5">
        <w:tc>
          <w:tcPr>
            <w:tcW w:w="4786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Questions</w:t>
            </w:r>
          </w:p>
        </w:tc>
        <w:tc>
          <w:tcPr>
            <w:tcW w:w="5528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Predictions</w:t>
            </w:r>
          </w:p>
        </w:tc>
      </w:tr>
      <w:tr w:rsidR="00007B4C" w:rsidRPr="000128DE" w:rsidTr="00F23B04">
        <w:trPr>
          <w:trHeight w:val="1798"/>
        </w:trPr>
        <w:tc>
          <w:tcPr>
            <w:tcW w:w="4786" w:type="dxa"/>
          </w:tcPr>
          <w:p w:rsidR="00007B4C" w:rsidRDefault="007F71F2" w:rsidP="005071B5">
            <w:pPr>
              <w:pStyle w:val="PRSubstep"/>
              <w:numPr>
                <w:ilvl w:val="0"/>
                <w:numId w:val="14"/>
              </w:numPr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information do we need to capture / display for individual members page</w:t>
            </w:r>
          </w:p>
          <w:p w:rsidR="007F71F2" w:rsidRDefault="007F71F2" w:rsidP="005071B5">
            <w:pPr>
              <w:pStyle w:val="PRSubstep"/>
              <w:numPr>
                <w:ilvl w:val="0"/>
                <w:numId w:val="14"/>
              </w:numPr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information do we need to capture / display for overall members list</w:t>
            </w:r>
          </w:p>
          <w:p w:rsidR="007F71F2" w:rsidRDefault="007F71F2" w:rsidP="005071B5">
            <w:pPr>
              <w:pStyle w:val="PRSubstep"/>
              <w:numPr>
                <w:ilvl w:val="0"/>
                <w:numId w:val="14"/>
              </w:numPr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can people edit as a member</w:t>
            </w:r>
          </w:p>
          <w:p w:rsidR="007F71F2" w:rsidRDefault="007F71F2" w:rsidP="005071B5">
            <w:pPr>
              <w:pStyle w:val="PRSubstep"/>
              <w:numPr>
                <w:ilvl w:val="0"/>
                <w:numId w:val="14"/>
              </w:numPr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Who can do what – member </w:t>
            </w:r>
            <w:proofErr w:type="spellStart"/>
            <w:r>
              <w:rPr>
                <w:rFonts w:ascii="Calibri" w:hAnsi="Calibri" w:cs="Calibri"/>
              </w:rPr>
              <w:t>vs</w:t>
            </w:r>
            <w:proofErr w:type="spellEnd"/>
            <w:r>
              <w:rPr>
                <w:rFonts w:ascii="Calibri" w:hAnsi="Calibri" w:cs="Calibri"/>
              </w:rPr>
              <w:t xml:space="preserve"> administrator</w:t>
            </w:r>
          </w:p>
          <w:p w:rsidR="007F71F2" w:rsidRPr="005071B5" w:rsidRDefault="007F71F2" w:rsidP="007F71F2">
            <w:pPr>
              <w:pStyle w:val="PRSubstep"/>
              <w:numPr>
                <w:ilvl w:val="0"/>
                <w:numId w:val="14"/>
              </w:numPr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do we translate this info onto the membership cards</w:t>
            </w:r>
          </w:p>
        </w:tc>
        <w:tc>
          <w:tcPr>
            <w:tcW w:w="5528" w:type="dxa"/>
          </w:tcPr>
          <w:p w:rsidR="000128DE" w:rsidRDefault="00C958D3" w:rsidP="005071B5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Membership data</w:t>
            </w:r>
          </w:p>
          <w:p w:rsidR="00C958D3" w:rsidRDefault="00C958D3" w:rsidP="005071B5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C958D3" w:rsidRPr="005071B5" w:rsidRDefault="00C958D3" w:rsidP="005071B5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Revise initial mock-up with different column headings</w:t>
            </w: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912"/>
        <w:gridCol w:w="1701"/>
        <w:gridCol w:w="1701"/>
      </w:tblGrid>
      <w:tr w:rsidR="00007B4C" w:rsidRPr="000128DE" w:rsidTr="00FE59F5">
        <w:tc>
          <w:tcPr>
            <w:tcW w:w="6912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Activity</w:t>
            </w:r>
          </w:p>
        </w:tc>
        <w:tc>
          <w:tcPr>
            <w:tcW w:w="1701" w:type="dxa"/>
            <w:shd w:val="clear" w:color="auto" w:fill="A2AB5C"/>
          </w:tcPr>
          <w:p w:rsidR="00007B4C" w:rsidRPr="00B51B94" w:rsidRDefault="00007B4C" w:rsidP="000128DE">
            <w:pPr>
              <w:pStyle w:val="PR2"/>
              <w:spacing w:before="0" w:after="0" w:line="240" w:lineRule="auto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Who</w:t>
            </w:r>
          </w:p>
        </w:tc>
        <w:tc>
          <w:tcPr>
            <w:tcW w:w="1701" w:type="dxa"/>
            <w:shd w:val="clear" w:color="auto" w:fill="A2AB5C"/>
          </w:tcPr>
          <w:p w:rsidR="00007B4C" w:rsidRPr="00B51B94" w:rsidRDefault="00007B4C" w:rsidP="000128DE">
            <w:pPr>
              <w:pStyle w:val="PR2"/>
              <w:spacing w:before="0" w:after="0" w:line="240" w:lineRule="auto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 xml:space="preserve">By </w:t>
            </w:r>
            <w:r w:rsidR="00600DF5" w:rsidRPr="00B51B94">
              <w:rPr>
                <w:rFonts w:ascii="Calibri" w:hAnsi="Calibri" w:cs="Calibri"/>
              </w:rPr>
              <w:t>W</w:t>
            </w:r>
            <w:r w:rsidRPr="00B51B94">
              <w:rPr>
                <w:rFonts w:ascii="Calibri" w:hAnsi="Calibri" w:cs="Calibri"/>
              </w:rPr>
              <w:t>hen</w:t>
            </w:r>
          </w:p>
        </w:tc>
      </w:tr>
      <w:tr w:rsidR="00007B4C" w:rsidRPr="000128DE" w:rsidTr="002C6390">
        <w:tc>
          <w:tcPr>
            <w:tcW w:w="6912" w:type="dxa"/>
          </w:tcPr>
          <w:p w:rsidR="00007B4C" w:rsidRPr="00B51B94" w:rsidRDefault="007F71F2" w:rsidP="007F71F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current web mock up for individual members and comment on items, generate list of missing “things” or desired functionality</w:t>
            </w:r>
          </w:p>
        </w:tc>
        <w:tc>
          <w:tcPr>
            <w:tcW w:w="1701" w:type="dxa"/>
          </w:tcPr>
          <w:p w:rsidR="00007B4C" w:rsidRPr="00B51B94" w:rsidRDefault="008C5AF4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SW </w:t>
            </w:r>
            <w:r w:rsidR="007F71F2">
              <w:rPr>
                <w:rFonts w:ascii="Calibri" w:hAnsi="Calibri" w:cs="Calibri"/>
                <w:sz w:val="22"/>
                <w:szCs w:val="22"/>
              </w:rPr>
              <w:t>group</w:t>
            </w:r>
          </w:p>
        </w:tc>
        <w:tc>
          <w:tcPr>
            <w:tcW w:w="1701" w:type="dxa"/>
          </w:tcPr>
          <w:p w:rsidR="00007B4C" w:rsidRPr="00B51B94" w:rsidRDefault="007F71F2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10/1</w:t>
            </w:r>
          </w:p>
        </w:tc>
      </w:tr>
      <w:tr w:rsidR="00007B4C" w:rsidRPr="000128DE" w:rsidTr="002C6390">
        <w:tc>
          <w:tcPr>
            <w:tcW w:w="6912" w:type="dxa"/>
          </w:tcPr>
          <w:p w:rsidR="00007B4C" w:rsidRPr="00B51B94" w:rsidRDefault="00EE68DA" w:rsidP="00EE68D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current web mock up for members list and comment on items, generate list of missing “things” or desired functionality</w:t>
            </w:r>
          </w:p>
        </w:tc>
        <w:tc>
          <w:tcPr>
            <w:tcW w:w="1701" w:type="dxa"/>
          </w:tcPr>
          <w:p w:rsidR="00007B4C" w:rsidRPr="00B51B94" w:rsidRDefault="008C5AF4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 group</w:t>
            </w:r>
          </w:p>
        </w:tc>
        <w:tc>
          <w:tcPr>
            <w:tcW w:w="1701" w:type="dxa"/>
          </w:tcPr>
          <w:p w:rsidR="00007B4C" w:rsidRPr="00B51B94" w:rsidRDefault="008C5AF4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10/1</w:t>
            </w:r>
          </w:p>
        </w:tc>
      </w:tr>
      <w:tr w:rsidR="00007B4C" w:rsidRPr="000128DE" w:rsidTr="002C6390">
        <w:tc>
          <w:tcPr>
            <w:tcW w:w="6912" w:type="dxa"/>
          </w:tcPr>
          <w:p w:rsidR="00C14AEE" w:rsidRPr="00B51B94" w:rsidRDefault="008C5AF4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Understand and resolve training nuances and requirements for rescue and care</w:t>
            </w:r>
          </w:p>
        </w:tc>
        <w:tc>
          <w:tcPr>
            <w:tcW w:w="1701" w:type="dxa"/>
          </w:tcPr>
          <w:p w:rsidR="00007B4C" w:rsidRPr="00B51B94" w:rsidRDefault="008C5AF4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 group</w:t>
            </w:r>
          </w:p>
        </w:tc>
        <w:tc>
          <w:tcPr>
            <w:tcW w:w="1701" w:type="dxa"/>
          </w:tcPr>
          <w:p w:rsidR="00007B4C" w:rsidRDefault="008C5AF4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17/1</w:t>
            </w:r>
          </w:p>
          <w:p w:rsidR="008C5AF4" w:rsidRPr="00B51B94" w:rsidRDefault="008C5AF4" w:rsidP="008C5AF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E1E03" w:rsidRPr="000128DE" w:rsidTr="002C6390">
        <w:tc>
          <w:tcPr>
            <w:tcW w:w="6912" w:type="dxa"/>
          </w:tcPr>
          <w:p w:rsidR="006E1E03" w:rsidRPr="00B51B94" w:rsidRDefault="006E1E03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E1E03" w:rsidRPr="00B51B94" w:rsidRDefault="006E1E03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E1E03" w:rsidRPr="00B51B94" w:rsidRDefault="006E1E03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E1E03" w:rsidRPr="000128DE" w:rsidTr="002C6390">
        <w:tc>
          <w:tcPr>
            <w:tcW w:w="6912" w:type="dxa"/>
          </w:tcPr>
          <w:p w:rsidR="006E1E03" w:rsidRPr="00B51B94" w:rsidRDefault="006E1E03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E1E03" w:rsidRPr="00B51B94" w:rsidRDefault="006E1E03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E1E03" w:rsidRPr="00B51B94" w:rsidRDefault="006E1E03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4AEE" w:rsidRPr="000128DE" w:rsidTr="002C6390">
        <w:tc>
          <w:tcPr>
            <w:tcW w:w="6912" w:type="dxa"/>
          </w:tcPr>
          <w:p w:rsidR="00C14AEE" w:rsidRPr="00B51B94" w:rsidRDefault="00C14AE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C14AEE" w:rsidRPr="00B51B94" w:rsidRDefault="00C14AE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C14AEE" w:rsidRPr="00B51B94" w:rsidRDefault="00C14AEE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4AEE" w:rsidRPr="000128DE" w:rsidTr="002C6390">
        <w:tc>
          <w:tcPr>
            <w:tcW w:w="6912" w:type="dxa"/>
          </w:tcPr>
          <w:p w:rsidR="00C14AEE" w:rsidRPr="00B51B94" w:rsidRDefault="00C14AE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C14AEE" w:rsidRPr="00B51B94" w:rsidRDefault="00C14AE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C14AEE" w:rsidRPr="00B51B94" w:rsidRDefault="00C14AEE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4AEE" w:rsidRPr="000128DE" w:rsidTr="002C6390">
        <w:tc>
          <w:tcPr>
            <w:tcW w:w="6912" w:type="dxa"/>
          </w:tcPr>
          <w:p w:rsidR="00C14AEE" w:rsidRPr="00B51B94" w:rsidRDefault="00C14AE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C14AEE" w:rsidRPr="00B51B94" w:rsidRDefault="00C14AE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C14AEE" w:rsidRPr="00B51B94" w:rsidRDefault="00C14AEE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E24F8" w:rsidRPr="000128DE" w:rsidTr="002C6390">
        <w:tc>
          <w:tcPr>
            <w:tcW w:w="6912" w:type="dxa"/>
          </w:tcPr>
          <w:p w:rsidR="006E24F8" w:rsidRPr="00B51B94" w:rsidRDefault="006E24F8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E24F8" w:rsidRPr="00B51B94" w:rsidRDefault="006E24F8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E24F8" w:rsidRPr="00B51B94" w:rsidRDefault="006E24F8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p w:rsidR="00007B4C" w:rsidRPr="00B51B94" w:rsidRDefault="00007B4C" w:rsidP="002C6390">
      <w:pPr>
        <w:jc w:val="both"/>
        <w:rPr>
          <w:rFonts w:ascii="Calibri" w:hAnsi="Calibri" w:cs="Calibri"/>
          <w:bCs/>
        </w:rPr>
      </w:pPr>
    </w:p>
    <w:p w:rsidR="00007B4C" w:rsidRPr="00B51B94" w:rsidRDefault="00007B4C" w:rsidP="002C6390">
      <w:pPr>
        <w:jc w:val="both"/>
        <w:rPr>
          <w:rFonts w:ascii="Calibri" w:hAnsi="Calibri" w:cs="Calibri"/>
          <w:bCs/>
        </w:rPr>
      </w:pPr>
    </w:p>
    <w:p w:rsidR="00007B4C" w:rsidRPr="00B51B94" w:rsidRDefault="00007B4C" w:rsidP="002C6390">
      <w:pPr>
        <w:jc w:val="center"/>
        <w:rPr>
          <w:rFonts w:ascii="Calibri" w:hAnsi="Calibri" w:cs="Calibri"/>
          <w:b/>
          <w:sz w:val="28"/>
          <w:szCs w:val="28"/>
        </w:rPr>
      </w:pPr>
      <w:r w:rsidRPr="00B51B94">
        <w:rPr>
          <w:rFonts w:ascii="Calibri" w:hAnsi="Calibri" w:cs="Calibri"/>
          <w:bCs/>
        </w:rPr>
        <w:br w:type="page"/>
      </w:r>
      <w:r w:rsidRPr="00B51B94">
        <w:rPr>
          <w:rFonts w:ascii="Calibri" w:hAnsi="Calibri" w:cs="Calibri"/>
          <w:b/>
          <w:sz w:val="28"/>
          <w:szCs w:val="28"/>
        </w:rPr>
        <w:lastRenderedPageBreak/>
        <w:t>Reflections / Learning</w:t>
      </w:r>
    </w:p>
    <w:p w:rsidR="00007B4C" w:rsidRPr="00B51B94" w:rsidRDefault="00600DF5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Do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0128DE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 xml:space="preserve">Observations in carrying out plan </w:t>
            </w:r>
            <w:r w:rsidR="000128DE" w:rsidRPr="00B51B94">
              <w:rPr>
                <w:rFonts w:ascii="Calibri" w:hAnsi="Calibri" w:cs="Calibri"/>
              </w:rPr>
              <w:t>(park it notes)</w:t>
            </w:r>
          </w:p>
        </w:tc>
      </w:tr>
      <w:tr w:rsidR="00007B4C" w:rsidRPr="000128DE" w:rsidTr="002C6390">
        <w:tc>
          <w:tcPr>
            <w:tcW w:w="10314" w:type="dxa"/>
          </w:tcPr>
          <w:p w:rsidR="00DE7ADA" w:rsidRPr="00B51B94" w:rsidRDefault="007F71F2" w:rsidP="00C958D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Much discussion on the training needs and nuances on babies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adults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training – </w:t>
            </w:r>
            <w:r w:rsidR="00C958D3">
              <w:rPr>
                <w:rFonts w:ascii="Calibri" w:hAnsi="Calibri" w:cs="Calibri"/>
                <w:sz w:val="22"/>
                <w:szCs w:val="22"/>
              </w:rPr>
              <w:t xml:space="preserve">needs to be worked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through to a resolution</w:t>
            </w:r>
            <w:r w:rsidR="00C958D3">
              <w:rPr>
                <w:rFonts w:ascii="Calibri" w:hAnsi="Calibri" w:cs="Calibri"/>
                <w:sz w:val="22"/>
                <w:szCs w:val="22"/>
              </w:rPr>
              <w:t>, give VMware draft matrix as idea generator</w:t>
            </w:r>
          </w:p>
        </w:tc>
      </w:tr>
    </w:tbl>
    <w:p w:rsidR="00007B4C" w:rsidRPr="00B51B94" w:rsidRDefault="00007B4C" w:rsidP="002C6390">
      <w:pPr>
        <w:jc w:val="both"/>
        <w:rPr>
          <w:rFonts w:ascii="Calibri" w:hAnsi="Calibri" w:cs="Calibri"/>
          <w:snapToGrid w:val="0"/>
          <w:color w:val="000000"/>
        </w:rPr>
      </w:pPr>
    </w:p>
    <w:p w:rsidR="00007B4C" w:rsidRPr="00B51B94" w:rsidRDefault="00600DF5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napToGrid w:val="0"/>
          <w:color w:val="000000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Study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0128DE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Analysis of data</w:t>
            </w:r>
          </w:p>
        </w:tc>
      </w:tr>
      <w:tr w:rsidR="00007B4C" w:rsidRPr="000128DE" w:rsidTr="002C6390">
        <w:tc>
          <w:tcPr>
            <w:tcW w:w="10314" w:type="dxa"/>
          </w:tcPr>
          <w:p w:rsidR="0029685F" w:rsidRPr="0029685F" w:rsidRDefault="0029685F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It was assumed that the pages supplied are for general </w:t>
            </w:r>
            <w:r w:rsidR="00DC201A">
              <w:rPr>
                <w:rFonts w:ascii="Calibri" w:hAnsi="Calibri" w:cs="Calibri"/>
                <w:sz w:val="22"/>
                <w:szCs w:val="22"/>
              </w:rPr>
              <w:t>members use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NOT used for searching for a member to undertake a rescue in the office situation. All comments are provided based on this assumption.</w:t>
            </w:r>
          </w:p>
          <w:p w:rsidR="0029685F" w:rsidRDefault="0029685F" w:rsidP="002C639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147B70" w:rsidRPr="007F5F64" w:rsidRDefault="00FC268B" w:rsidP="002C639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7F5F64">
              <w:rPr>
                <w:rFonts w:ascii="Calibri" w:hAnsi="Calibri" w:cs="Calibri"/>
                <w:b/>
                <w:sz w:val="28"/>
                <w:szCs w:val="28"/>
              </w:rPr>
              <w:t>Individual Members Page:</w:t>
            </w:r>
          </w:p>
          <w:p w:rsidR="00FC268B" w:rsidRDefault="0029685F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Member can ONLY access </w:t>
            </w:r>
            <w:r w:rsidR="00DC201A">
              <w:rPr>
                <w:rFonts w:ascii="Calibri" w:hAnsi="Calibri" w:cs="Calibri"/>
                <w:sz w:val="22"/>
                <w:szCs w:val="22"/>
              </w:rPr>
              <w:t>this page for their own details – not other members.</w:t>
            </w:r>
          </w:p>
          <w:p w:rsidR="00DC201A" w:rsidRDefault="00DC201A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29685F">
              <w:rPr>
                <w:rFonts w:ascii="Calibri" w:hAnsi="Calibri" w:cs="Calibri"/>
                <w:sz w:val="22"/>
                <w:szCs w:val="22"/>
              </w:rPr>
              <w:t xml:space="preserve">croll bar down LHS </w:t>
            </w:r>
            <w:r>
              <w:rPr>
                <w:rFonts w:ascii="Calibri" w:hAnsi="Calibri" w:cs="Calibri"/>
                <w:sz w:val="22"/>
                <w:szCs w:val="22"/>
              </w:rPr>
              <w:t>shouldn’t have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individual members down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side </w:t>
            </w:r>
            <w:r w:rsidR="0029685F">
              <w:rPr>
                <w:rFonts w:ascii="Calibri" w:hAnsi="Calibri" w:cs="Calibri"/>
                <w:sz w:val="22"/>
                <w:szCs w:val="22"/>
              </w:rPr>
              <w:t xml:space="preserve">but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this might be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useful(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?) to admin.</w:t>
            </w:r>
          </w:p>
          <w:p w:rsidR="0029685F" w:rsidRDefault="00DC201A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Could have additional functions to </w:t>
            </w:r>
            <w:r w:rsidR="0029685F">
              <w:rPr>
                <w:rFonts w:ascii="Calibri" w:hAnsi="Calibri" w:cs="Calibri"/>
                <w:sz w:val="22"/>
                <w:szCs w:val="22"/>
              </w:rPr>
              <w:t xml:space="preserve">add </w:t>
            </w:r>
            <w:proofErr w:type="gramStart"/>
            <w:r w:rsidR="0029685F">
              <w:rPr>
                <w:rFonts w:ascii="Calibri" w:hAnsi="Calibri" w:cs="Calibri"/>
                <w:sz w:val="22"/>
                <w:szCs w:val="22"/>
              </w:rPr>
              <w:t>a new member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, browse</w:t>
            </w:r>
            <w:r w:rsidR="0029685F">
              <w:rPr>
                <w:rFonts w:ascii="Calibri" w:hAnsi="Calibri" w:cs="Calibri"/>
                <w:sz w:val="22"/>
                <w:szCs w:val="22"/>
              </w:rPr>
              <w:t xml:space="preserve"> coordinator, browse branch and browse board members?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58D3">
              <w:rPr>
                <w:rFonts w:ascii="Calibri" w:hAnsi="Calibri" w:cs="Calibri"/>
                <w:sz w:val="22"/>
                <w:szCs w:val="22"/>
              </w:rPr>
              <w:t xml:space="preserve">– </w:t>
            </w:r>
            <w:r w:rsidR="00C958D3" w:rsidRPr="00C958D3">
              <w:rPr>
                <w:rFonts w:ascii="Calibri" w:hAnsi="Calibri" w:cs="Calibri"/>
                <w:i/>
                <w:sz w:val="22"/>
                <w:szCs w:val="22"/>
              </w:rPr>
              <w:t>resolve with VMware</w:t>
            </w:r>
            <w:r w:rsidR="00C958D3">
              <w:rPr>
                <w:rFonts w:ascii="Calibri" w:hAnsi="Calibri" w:cs="Calibri"/>
                <w:i/>
                <w:sz w:val="22"/>
                <w:szCs w:val="22"/>
              </w:rPr>
              <w:t xml:space="preserve"> as to options</w:t>
            </w:r>
          </w:p>
          <w:p w:rsidR="0029685F" w:rsidRDefault="0029685F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29685F" w:rsidRDefault="0029685F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Button titled “Members and Coordinators” – relabel “Members”</w:t>
            </w:r>
          </w:p>
          <w:p w:rsidR="006E7C31" w:rsidRDefault="006E7C31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6E7C31" w:rsidRPr="00B51B94" w:rsidRDefault="006E7C31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Layout feedback, requirements and security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42"/>
              <w:gridCol w:w="1441"/>
            </w:tblGrid>
            <w:tr w:rsidR="006E7C31" w:rsidTr="006E7C31">
              <w:tc>
                <w:tcPr>
                  <w:tcW w:w="8642" w:type="dxa"/>
                </w:tcPr>
                <w:p w:rsidR="006E7C31" w:rsidRPr="006E7C31" w:rsidRDefault="006E7C31" w:rsidP="002C6390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6E7C31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Area</w:t>
                  </w:r>
                </w:p>
              </w:tc>
              <w:tc>
                <w:tcPr>
                  <w:tcW w:w="1441" w:type="dxa"/>
                </w:tcPr>
                <w:p w:rsidR="006E7C31" w:rsidRPr="006E7C31" w:rsidRDefault="006E7C31" w:rsidP="002C6390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6E7C31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Update</w:t>
                  </w:r>
                </w:p>
              </w:tc>
            </w:tr>
            <w:tr w:rsidR="006E7C31" w:rsidTr="006E7C31">
              <w:tc>
                <w:tcPr>
                  <w:tcW w:w="8642" w:type="dxa"/>
                </w:tcPr>
                <w:p w:rsidR="006E7C31" w:rsidRDefault="006E7C31" w:rsidP="006E7C31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Photo:</w:t>
                  </w:r>
                </w:p>
                <w:p w:rsidR="006E7C31" w:rsidRDefault="006E7C31" w:rsidP="00DC201A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Member can upload own photo (if they don’t like the one </w:t>
                  </w:r>
                  <w:r w:rsidR="00DC201A">
                    <w:rPr>
                      <w:rFonts w:ascii="Calibri" w:hAnsi="Calibri" w:cs="Calibri"/>
                      <w:sz w:val="22"/>
                      <w:szCs w:val="22"/>
                    </w:rPr>
                    <w:t>posted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), but can this go through a simple approval process </w:t>
                  </w:r>
                  <w:r w:rsidR="00DC201A">
                    <w:rPr>
                      <w:rFonts w:ascii="Calibri" w:hAnsi="Calibri" w:cs="Calibri"/>
                      <w:sz w:val="22"/>
                      <w:szCs w:val="22"/>
                    </w:rPr>
                    <w:t xml:space="preserve">prior to upload acceptance 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so we don’t get avatars and the like appearing?</w:t>
                  </w:r>
                </w:p>
              </w:tc>
              <w:tc>
                <w:tcPr>
                  <w:tcW w:w="1441" w:type="dxa"/>
                </w:tcPr>
                <w:p w:rsidR="006E7C31" w:rsidRDefault="006E7C31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Member with approval</w:t>
                  </w:r>
                </w:p>
              </w:tc>
            </w:tr>
            <w:tr w:rsidR="006E7C31" w:rsidTr="006E7C31">
              <w:tc>
                <w:tcPr>
                  <w:tcW w:w="8642" w:type="dxa"/>
                </w:tcPr>
                <w:p w:rsidR="006E7C31" w:rsidRDefault="006E7C31" w:rsidP="006E7C31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Address details:</w:t>
                  </w:r>
                </w:p>
                <w:p w:rsidR="006E7C31" w:rsidRDefault="006E7C31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requires postal address details, </w:t>
                  </w:r>
                  <w:r w:rsidR="00DC201A">
                    <w:rPr>
                      <w:rFonts w:ascii="Calibri" w:hAnsi="Calibri" w:cs="Calibri"/>
                      <w:sz w:val="22"/>
                      <w:szCs w:val="22"/>
                    </w:rPr>
                    <w:t>“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work</w:t>
                  </w:r>
                  <w:r w:rsidR="00DC201A">
                    <w:rPr>
                      <w:rFonts w:ascii="Calibri" w:hAnsi="Calibri" w:cs="Calibri"/>
                      <w:sz w:val="22"/>
                      <w:szCs w:val="22"/>
                    </w:rPr>
                    <w:t>”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heading not required as only need </w:t>
                  </w:r>
                  <w:r w:rsidR="00DC201A">
                    <w:rPr>
                      <w:rFonts w:ascii="Calibri" w:hAnsi="Calibri" w:cs="Calibri"/>
                      <w:sz w:val="22"/>
                      <w:szCs w:val="22"/>
                    </w:rPr>
                    <w:t xml:space="preserve">the 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work suburb, should only allow for 1 email address, the 3 phone numbers together with home details</w:t>
                  </w:r>
                </w:p>
              </w:tc>
              <w:tc>
                <w:tcPr>
                  <w:tcW w:w="1441" w:type="dxa"/>
                </w:tcPr>
                <w:p w:rsidR="006E7C31" w:rsidRDefault="006E7C31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Member</w:t>
                  </w:r>
                </w:p>
              </w:tc>
            </w:tr>
            <w:tr w:rsidR="006E7C31" w:rsidTr="006E7C31">
              <w:tc>
                <w:tcPr>
                  <w:tcW w:w="8642" w:type="dxa"/>
                </w:tcPr>
                <w:p w:rsidR="006E7C31" w:rsidRDefault="006E7C31" w:rsidP="006E7C31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Membership to include:</w:t>
                  </w:r>
                </w:p>
                <w:p w:rsidR="006E7C31" w:rsidRDefault="006E7C31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ID, Branch, membership status (</w:t>
                  </w:r>
                  <w:r w:rsidRPr="003F062B">
                    <w:rPr>
                      <w:rFonts w:ascii="Calibri" w:hAnsi="Calibri" w:cs="Calibri"/>
                      <w:sz w:val="22"/>
                      <w:szCs w:val="22"/>
                    </w:rPr>
                    <w:t>Current; Companion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;</w:t>
                  </w:r>
                  <w:r w:rsidRPr="003F062B">
                    <w:rPr>
                      <w:rFonts w:ascii="Calibri" w:hAnsi="Calibri" w:cs="Calibri"/>
                      <w:sz w:val="22"/>
                      <w:szCs w:val="22"/>
                    </w:rPr>
                    <w:t xml:space="preserve"> Fundraiser; Not Active; Office Volunteer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), join date, rename “active until” to “expiry date”</w:t>
                  </w:r>
                </w:p>
              </w:tc>
              <w:tc>
                <w:tcPr>
                  <w:tcW w:w="1441" w:type="dxa"/>
                </w:tcPr>
                <w:p w:rsidR="006E7C31" w:rsidRDefault="006E7C31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Admin</w:t>
                  </w:r>
                </w:p>
              </w:tc>
            </w:tr>
            <w:tr w:rsidR="006E7C31" w:rsidTr="006E7C31">
              <w:tc>
                <w:tcPr>
                  <w:tcW w:w="8642" w:type="dxa"/>
                </w:tcPr>
                <w:p w:rsidR="006E7C31" w:rsidRDefault="006E7C31" w:rsidP="006E7C31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Trained</w:t>
                  </w:r>
                  <w:r w:rsidR="00C958D3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="00C958D3" w:rsidRPr="00C958D3">
                    <w:rPr>
                      <w:rFonts w:ascii="Calibri" w:hAnsi="Calibri" w:cs="Calibri"/>
                      <w:i/>
                      <w:sz w:val="18"/>
                      <w:szCs w:val="18"/>
                    </w:rPr>
                    <w:t>(see below for further comments)</w:t>
                  </w:r>
                </w:p>
                <w:p w:rsidR="006E7C31" w:rsidRDefault="006E7C31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Include Matrix supplied – this is to be an admin only update function</w:t>
                  </w:r>
                </w:p>
              </w:tc>
              <w:tc>
                <w:tcPr>
                  <w:tcW w:w="1441" w:type="dxa"/>
                </w:tcPr>
                <w:p w:rsidR="006E7C31" w:rsidRDefault="006E7C31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Admin</w:t>
                  </w:r>
                </w:p>
              </w:tc>
            </w:tr>
            <w:tr w:rsidR="006E7C31" w:rsidTr="006E7C31">
              <w:tc>
                <w:tcPr>
                  <w:tcW w:w="8642" w:type="dxa"/>
                </w:tcPr>
                <w:p w:rsidR="006E7C31" w:rsidRDefault="006E7C31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Coordinator – cool</w:t>
                  </w:r>
                </w:p>
              </w:tc>
              <w:tc>
                <w:tcPr>
                  <w:tcW w:w="1441" w:type="dxa"/>
                </w:tcPr>
                <w:p w:rsidR="006E7C31" w:rsidRDefault="006E7C31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Admin</w:t>
                  </w:r>
                </w:p>
              </w:tc>
            </w:tr>
            <w:tr w:rsidR="006E7C31" w:rsidTr="006E7C31">
              <w:tc>
                <w:tcPr>
                  <w:tcW w:w="8642" w:type="dxa"/>
                </w:tcPr>
                <w:p w:rsidR="006E7C31" w:rsidRDefault="006E7C31" w:rsidP="006E7C31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Availability:</w:t>
                  </w:r>
                </w:p>
                <w:p w:rsidR="006E7C31" w:rsidRDefault="006E7C31" w:rsidP="006E7C31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Need only 3 times and aligned to the office hours</w:t>
                  </w:r>
                </w:p>
                <w:p w:rsidR="006E7C31" w:rsidRDefault="006E7C31" w:rsidP="006E7C31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9am-1pm, 1pm to 5pm and 5pm to 9am (or morning, afternoon, evenings)</w:t>
                  </w:r>
                </w:p>
                <w:p w:rsidR="006E7C31" w:rsidRDefault="006E7C31" w:rsidP="006E7C31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Add a rescue and a care tick box</w:t>
                  </w:r>
                </w:p>
              </w:tc>
              <w:tc>
                <w:tcPr>
                  <w:tcW w:w="1441" w:type="dxa"/>
                </w:tcPr>
                <w:p w:rsidR="006E7C31" w:rsidRDefault="006E7C31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Member</w:t>
                  </w:r>
                </w:p>
              </w:tc>
            </w:tr>
            <w:tr w:rsidR="006E7C31" w:rsidTr="006E7C31">
              <w:tc>
                <w:tcPr>
                  <w:tcW w:w="8642" w:type="dxa"/>
                </w:tcPr>
                <w:p w:rsidR="006E7C31" w:rsidRDefault="00BB2C64" w:rsidP="00BB2C64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Other positions held – board and branch to</w:t>
                  </w:r>
                  <w:r w:rsidR="00DC201A">
                    <w:rPr>
                      <w:rFonts w:ascii="Calibri" w:hAnsi="Calibri" w:cs="Calibri"/>
                      <w:sz w:val="22"/>
                      <w:szCs w:val="22"/>
                    </w:rPr>
                    <w:t xml:space="preserve"> be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include</w:t>
                  </w:r>
                  <w:r w:rsidR="00DC201A">
                    <w:rPr>
                      <w:rFonts w:ascii="Calibri" w:hAnsi="Calibri" w:cs="Calibri"/>
                      <w:sz w:val="22"/>
                      <w:szCs w:val="22"/>
                    </w:rPr>
                    <w:t>d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(could just list if they do an additional role) – see below for coordinator, branch and board screens</w:t>
                  </w:r>
                </w:p>
              </w:tc>
              <w:tc>
                <w:tcPr>
                  <w:tcW w:w="1441" w:type="dxa"/>
                </w:tcPr>
                <w:p w:rsidR="006E7C31" w:rsidRDefault="00BB2C64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Admin</w:t>
                  </w:r>
                </w:p>
              </w:tc>
            </w:tr>
            <w:tr w:rsidR="00BB2C64" w:rsidTr="006E7C31">
              <w:tc>
                <w:tcPr>
                  <w:tcW w:w="8642" w:type="dxa"/>
                </w:tcPr>
                <w:p w:rsidR="00BB2C64" w:rsidRDefault="00BB2C64" w:rsidP="00BB2C64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Add box – My Human Buddy – each new member gets a “mentor” or buddy assigned at basic training on day 1</w:t>
                  </w:r>
                </w:p>
              </w:tc>
              <w:tc>
                <w:tcPr>
                  <w:tcW w:w="1441" w:type="dxa"/>
                </w:tcPr>
                <w:p w:rsidR="00BB2C64" w:rsidRDefault="00BB2C64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Admin</w:t>
                  </w:r>
                </w:p>
              </w:tc>
            </w:tr>
            <w:tr w:rsidR="00BB2C64" w:rsidTr="006E7C31">
              <w:tc>
                <w:tcPr>
                  <w:tcW w:w="8642" w:type="dxa"/>
                </w:tcPr>
                <w:p w:rsidR="00BB2C64" w:rsidRDefault="00BB2C64" w:rsidP="00BB2C64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Add personal licences: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3"/>
                    <w:gridCol w:w="993"/>
                    <w:gridCol w:w="1842"/>
                  </w:tblGrid>
                  <w:tr w:rsidR="00BB2C64" w:rsidTr="00BB2C64">
                    <w:tc>
                      <w:tcPr>
                        <w:tcW w:w="1583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Licence Type</w:t>
                        </w:r>
                      </w:p>
                    </w:tc>
                    <w:tc>
                      <w:tcPr>
                        <w:tcW w:w="993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Tick Box</w:t>
                        </w:r>
                      </w:p>
                    </w:tc>
                    <w:tc>
                      <w:tcPr>
                        <w:tcW w:w="1842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Licence Number</w:t>
                        </w:r>
                      </w:p>
                    </w:tc>
                  </w:tr>
                  <w:tr w:rsidR="00BB2C64" w:rsidTr="00BB2C64">
                    <w:tc>
                      <w:tcPr>
                        <w:tcW w:w="1583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Reptile</w:t>
                        </w:r>
                      </w:p>
                    </w:tc>
                    <w:tc>
                      <w:tcPr>
                        <w:tcW w:w="993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BB2C64" w:rsidTr="00BB2C64">
                    <w:tc>
                      <w:tcPr>
                        <w:tcW w:w="1583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Bird</w:t>
                        </w:r>
                      </w:p>
                    </w:tc>
                    <w:tc>
                      <w:tcPr>
                        <w:tcW w:w="993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BB2C64" w:rsidTr="00BB2C64">
                    <w:tc>
                      <w:tcPr>
                        <w:tcW w:w="1583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Frog</w:t>
                        </w:r>
                      </w:p>
                    </w:tc>
                    <w:tc>
                      <w:tcPr>
                        <w:tcW w:w="993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BB2C64" w:rsidTr="00BB2C64">
                    <w:tc>
                      <w:tcPr>
                        <w:tcW w:w="1583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Mammal</w:t>
                        </w:r>
                      </w:p>
                    </w:tc>
                    <w:tc>
                      <w:tcPr>
                        <w:tcW w:w="993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:rsidR="00BB2C64" w:rsidRDefault="00BB2C64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BB2C64" w:rsidRDefault="00DC201A" w:rsidP="00BB2C64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We can then search on if they have a licence – giving the licence no isn’t mandatory if they tick a box</w:t>
                  </w:r>
                </w:p>
              </w:tc>
              <w:tc>
                <w:tcPr>
                  <w:tcW w:w="1441" w:type="dxa"/>
                </w:tcPr>
                <w:p w:rsidR="00BB2C64" w:rsidRDefault="00BB2C64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Member</w:t>
                  </w:r>
                </w:p>
              </w:tc>
            </w:tr>
            <w:tr w:rsidR="00BB2C64" w:rsidTr="006E7C31">
              <w:tc>
                <w:tcPr>
                  <w:tcW w:w="8642" w:type="dxa"/>
                </w:tcPr>
                <w:p w:rsidR="00BB2C64" w:rsidRDefault="00BB2C64" w:rsidP="00BB2C64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 xml:space="preserve">Add </w:t>
                  </w:r>
                  <w:r w:rsidR="00DC201A">
                    <w:rPr>
                      <w:rFonts w:ascii="Calibri" w:hAnsi="Calibri" w:cs="Calibri"/>
                      <w:sz w:val="22"/>
                      <w:szCs w:val="22"/>
                    </w:rPr>
                    <w:t>“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Occupation</w:t>
                  </w:r>
                  <w:r w:rsidR="00DC201A">
                    <w:rPr>
                      <w:rFonts w:ascii="Calibri" w:hAnsi="Calibri" w:cs="Calibri"/>
                      <w:sz w:val="22"/>
                      <w:szCs w:val="22"/>
                    </w:rPr>
                    <w:t>”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box</w:t>
                  </w:r>
                </w:p>
              </w:tc>
              <w:tc>
                <w:tcPr>
                  <w:tcW w:w="1441" w:type="dxa"/>
                </w:tcPr>
                <w:p w:rsidR="00BB2C64" w:rsidRDefault="00BB2C64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Member</w:t>
                  </w:r>
                </w:p>
              </w:tc>
            </w:tr>
            <w:tr w:rsidR="00BB2C64" w:rsidTr="006E7C31">
              <w:tc>
                <w:tcPr>
                  <w:tcW w:w="8642" w:type="dxa"/>
                </w:tcPr>
                <w:p w:rsidR="00BB2C64" w:rsidRDefault="00BB2C64" w:rsidP="00BB2C64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Add </w:t>
                  </w:r>
                  <w:r w:rsidR="00DC201A">
                    <w:rPr>
                      <w:rFonts w:ascii="Calibri" w:hAnsi="Calibri" w:cs="Calibri"/>
                      <w:sz w:val="22"/>
                      <w:szCs w:val="22"/>
                    </w:rPr>
                    <w:t>“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aviary details</w:t>
                  </w:r>
                  <w:r w:rsidR="00DC201A">
                    <w:rPr>
                      <w:rFonts w:ascii="Calibri" w:hAnsi="Calibri" w:cs="Calibri"/>
                      <w:sz w:val="22"/>
                      <w:szCs w:val="22"/>
                    </w:rPr>
                    <w:t>”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16"/>
                    <w:gridCol w:w="2268"/>
                  </w:tblGrid>
                  <w:tr w:rsidR="00544DEC" w:rsidTr="00544DEC">
                    <w:tc>
                      <w:tcPr>
                        <w:tcW w:w="1016" w:type="dxa"/>
                      </w:tcPr>
                      <w:p w:rsidR="00544DEC" w:rsidRDefault="00544DEC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Tick Box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544DEC" w:rsidRDefault="00544DEC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Number and size</w:t>
                        </w:r>
                      </w:p>
                    </w:tc>
                  </w:tr>
                  <w:tr w:rsidR="00544DEC" w:rsidTr="00544DEC">
                    <w:tc>
                      <w:tcPr>
                        <w:tcW w:w="1016" w:type="dxa"/>
                      </w:tcPr>
                      <w:p w:rsidR="00544DEC" w:rsidRDefault="00544DEC" w:rsidP="00BB2C6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268" w:type="dxa"/>
                      </w:tcPr>
                      <w:p w:rsidR="00544DEC" w:rsidRPr="00544DEC" w:rsidRDefault="00544DEC" w:rsidP="00BB2C64">
                        <w:pP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</w:pPr>
                        <w:r w:rsidRPr="00544DEC">
                          <w:rPr>
                            <w:rFonts w:ascii="Calibri" w:hAnsi="Calibri" w:cs="Calibri"/>
                            <w:i/>
                            <w:color w:val="0B5294" w:themeColor="accent1" w:themeShade="BF"/>
                            <w:sz w:val="22"/>
                            <w:szCs w:val="22"/>
                          </w:rPr>
                          <w:t>Free text</w:t>
                        </w:r>
                        <w:r>
                          <w:rPr>
                            <w:rFonts w:ascii="Calibri" w:hAnsi="Calibri" w:cs="Calibri"/>
                            <w:i/>
                            <w:color w:val="0B5294" w:themeColor="accent1" w:themeShade="BF"/>
                            <w:sz w:val="22"/>
                            <w:szCs w:val="22"/>
                          </w:rPr>
                          <w:t xml:space="preserve"> area</w:t>
                        </w:r>
                      </w:p>
                    </w:tc>
                  </w:tr>
                </w:tbl>
                <w:p w:rsidR="00BB2C64" w:rsidRDefault="00BB2C64" w:rsidP="00BB2C64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441" w:type="dxa"/>
                </w:tcPr>
                <w:p w:rsidR="00BB2C64" w:rsidRDefault="00B84C50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Member</w:t>
                  </w:r>
                </w:p>
              </w:tc>
            </w:tr>
            <w:tr w:rsidR="00BB2C64" w:rsidTr="006E7C31">
              <w:tc>
                <w:tcPr>
                  <w:tcW w:w="8642" w:type="dxa"/>
                </w:tcPr>
                <w:p w:rsidR="00BB2C64" w:rsidRDefault="00B84C50" w:rsidP="00B84C5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Available for emergencies – tick box (full page to be developed later down the track, v2) </w:t>
                  </w:r>
                </w:p>
              </w:tc>
              <w:tc>
                <w:tcPr>
                  <w:tcW w:w="1441" w:type="dxa"/>
                </w:tcPr>
                <w:p w:rsidR="00BB2C64" w:rsidRDefault="00B84C50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Member</w:t>
                  </w:r>
                </w:p>
              </w:tc>
            </w:tr>
            <w:tr w:rsidR="00B84C50" w:rsidTr="006E7C31">
              <w:tc>
                <w:tcPr>
                  <w:tcW w:w="8642" w:type="dxa"/>
                </w:tcPr>
                <w:p w:rsidR="00B84C50" w:rsidRDefault="00B84C50" w:rsidP="00BF5E7A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Only if room: would still like to see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google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earth map for home and work address</w:t>
                  </w:r>
                </w:p>
              </w:tc>
              <w:tc>
                <w:tcPr>
                  <w:tcW w:w="1441" w:type="dxa"/>
                </w:tcPr>
                <w:p w:rsidR="00B84C50" w:rsidRDefault="00B84C50" w:rsidP="00BF5E7A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Admin/Auto</w:t>
                  </w:r>
                </w:p>
              </w:tc>
            </w:tr>
          </w:tbl>
          <w:p w:rsidR="006A51BC" w:rsidRDefault="006A51BC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CF521E" w:rsidRPr="00CF521E" w:rsidRDefault="00CF521E" w:rsidP="002C639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Overall </w:t>
            </w:r>
            <w:r w:rsidRPr="00CF521E">
              <w:rPr>
                <w:rFonts w:ascii="Calibri" w:hAnsi="Calibri" w:cs="Calibri"/>
                <w:b/>
                <w:sz w:val="22"/>
                <w:szCs w:val="22"/>
              </w:rPr>
              <w:t>Layout</w:t>
            </w:r>
          </w:p>
          <w:p w:rsidR="00CF521E" w:rsidRDefault="00CF521E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Good design would be to have the “member updatable” information on the top half of the page + membership details as laid out. </w:t>
            </w:r>
          </w:p>
          <w:p w:rsidR="00CF521E" w:rsidRDefault="00CF521E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Non-member updatable should be on the lower half</w:t>
            </w:r>
          </w:p>
          <w:p w:rsidR="00CF521E" w:rsidRDefault="00CF521E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At full discretion of web designer of course </w:t>
            </w:r>
            <w:r w:rsidRPr="00CF521E">
              <w:rPr>
                <w:rFonts w:ascii="Calibri" w:hAnsi="Calibri" w:cs="Calibri"/>
                <w:sz w:val="22"/>
                <w:szCs w:val="22"/>
              </w:rPr>
              <w:sym w:font="Wingdings" w:char="F04A"/>
            </w:r>
          </w:p>
          <w:p w:rsidR="00CF521E" w:rsidRPr="00B51B94" w:rsidRDefault="00CF521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962D7" w:rsidRPr="007F5F64" w:rsidRDefault="00B84C50" w:rsidP="002C6390">
            <w:pPr>
              <w:rPr>
                <w:rFonts w:ascii="Calibri" w:hAnsi="Calibri" w:cs="Calibri"/>
              </w:rPr>
            </w:pPr>
            <w:r w:rsidRPr="00CF521E">
              <w:rPr>
                <w:rFonts w:ascii="Calibri" w:hAnsi="Calibri" w:cs="Calibri"/>
                <w:b/>
              </w:rPr>
              <w:t>C</w:t>
            </w:r>
            <w:r w:rsidRPr="007F5F64">
              <w:rPr>
                <w:rFonts w:ascii="Calibri" w:hAnsi="Calibri" w:cs="Calibri"/>
                <w:b/>
              </w:rPr>
              <w:t>oordinator, Branch and Board Page</w:t>
            </w:r>
          </w:p>
          <w:p w:rsidR="00B84C50" w:rsidRPr="00A24758" w:rsidRDefault="00A24758" w:rsidP="00A24758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See attached for coordinators and branch combined (coordinators 2012 – 13)</w:t>
            </w:r>
          </w:p>
          <w:p w:rsidR="00A24758" w:rsidRDefault="00A24758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A24758" w:rsidRDefault="00A24758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Board Members could look like: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2126"/>
              <w:gridCol w:w="851"/>
            </w:tblGrid>
            <w:tr w:rsidR="00A24758" w:rsidTr="00A24758">
              <w:tc>
                <w:tcPr>
                  <w:tcW w:w="2972" w:type="dxa"/>
                </w:tcPr>
                <w:p w:rsidR="00A24758" w:rsidRDefault="00A24758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2126" w:type="dxa"/>
                </w:tcPr>
                <w:p w:rsidR="00A24758" w:rsidRDefault="00A24758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Position</w:t>
                  </w:r>
                </w:p>
              </w:tc>
              <w:tc>
                <w:tcPr>
                  <w:tcW w:w="851" w:type="dxa"/>
                </w:tcPr>
                <w:p w:rsidR="00A24758" w:rsidRDefault="00A24758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Branch</w:t>
                  </w:r>
                </w:p>
              </w:tc>
            </w:tr>
            <w:tr w:rsidR="00A24758" w:rsidTr="00A24758">
              <w:tc>
                <w:tcPr>
                  <w:tcW w:w="2972" w:type="dxa"/>
                </w:tcPr>
                <w:p w:rsidR="00A24758" w:rsidRDefault="00A24758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Sonja Elwood</w:t>
                  </w:r>
                </w:p>
              </w:tc>
              <w:tc>
                <w:tcPr>
                  <w:tcW w:w="2126" w:type="dxa"/>
                  <w:vAlign w:val="bottom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Chair</w:t>
                  </w:r>
                </w:p>
              </w:tc>
              <w:tc>
                <w:tcPr>
                  <w:tcW w:w="851" w:type="dxa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24758" w:rsidTr="00A24758">
              <w:tc>
                <w:tcPr>
                  <w:tcW w:w="2972" w:type="dxa"/>
                </w:tcPr>
                <w:p w:rsidR="00A24758" w:rsidRDefault="00A24758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Wendy Williamson</w:t>
                  </w:r>
                </w:p>
              </w:tc>
              <w:tc>
                <w:tcPr>
                  <w:tcW w:w="2126" w:type="dxa"/>
                  <w:vAlign w:val="bottom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Vice Chair</w:t>
                  </w:r>
                </w:p>
              </w:tc>
              <w:tc>
                <w:tcPr>
                  <w:tcW w:w="851" w:type="dxa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24758" w:rsidTr="00A24758">
              <w:tc>
                <w:tcPr>
                  <w:tcW w:w="2972" w:type="dxa"/>
                </w:tcPr>
                <w:p w:rsidR="00A24758" w:rsidRDefault="00A24758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Lindsay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Bridgland</w:t>
                  </w:r>
                  <w:proofErr w:type="spellEnd"/>
                </w:p>
              </w:tc>
              <w:tc>
                <w:tcPr>
                  <w:tcW w:w="2126" w:type="dxa"/>
                  <w:vAlign w:val="bottom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Treasurer</w:t>
                  </w:r>
                </w:p>
              </w:tc>
              <w:tc>
                <w:tcPr>
                  <w:tcW w:w="851" w:type="dxa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24758" w:rsidTr="00A24758">
              <w:tc>
                <w:tcPr>
                  <w:tcW w:w="2972" w:type="dxa"/>
                </w:tcPr>
                <w:p w:rsidR="00A24758" w:rsidRDefault="00A24758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Helen Kennedy</w:t>
                  </w:r>
                </w:p>
              </w:tc>
              <w:tc>
                <w:tcPr>
                  <w:tcW w:w="2126" w:type="dxa"/>
                  <w:vAlign w:val="bottom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Secretary</w:t>
                  </w:r>
                </w:p>
              </w:tc>
              <w:tc>
                <w:tcPr>
                  <w:tcW w:w="851" w:type="dxa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NW</w:t>
                  </w:r>
                </w:p>
              </w:tc>
            </w:tr>
            <w:tr w:rsidR="00A24758" w:rsidTr="00A24758">
              <w:tc>
                <w:tcPr>
                  <w:tcW w:w="2972" w:type="dxa"/>
                </w:tcPr>
                <w:p w:rsidR="00A24758" w:rsidRDefault="00A24758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Wendy Williamson</w:t>
                  </w:r>
                </w:p>
              </w:tc>
              <w:tc>
                <w:tcPr>
                  <w:tcW w:w="2126" w:type="dxa"/>
                  <w:vAlign w:val="bottom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Public Officer</w:t>
                  </w:r>
                </w:p>
              </w:tc>
              <w:tc>
                <w:tcPr>
                  <w:tcW w:w="851" w:type="dxa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24758" w:rsidTr="00A24758">
              <w:tc>
                <w:tcPr>
                  <w:tcW w:w="2972" w:type="dxa"/>
                </w:tcPr>
                <w:p w:rsidR="00A24758" w:rsidRDefault="00A24758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Trent Reed</w:t>
                  </w:r>
                </w:p>
              </w:tc>
              <w:tc>
                <w:tcPr>
                  <w:tcW w:w="2126" w:type="dxa"/>
                  <w:vAlign w:val="bottom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Statistics &amp; Office</w:t>
                  </w:r>
                </w:p>
              </w:tc>
              <w:tc>
                <w:tcPr>
                  <w:tcW w:w="851" w:type="dxa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24758" w:rsidTr="00A24758">
              <w:tc>
                <w:tcPr>
                  <w:tcW w:w="2972" w:type="dxa"/>
                </w:tcPr>
                <w:p w:rsidR="00A24758" w:rsidRDefault="00A24758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Tony White</w:t>
                  </w:r>
                </w:p>
              </w:tc>
              <w:tc>
                <w:tcPr>
                  <w:tcW w:w="2126" w:type="dxa"/>
                  <w:vAlign w:val="bottom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NW</w:t>
                  </w:r>
                </w:p>
              </w:tc>
            </w:tr>
            <w:tr w:rsidR="00A24758" w:rsidTr="00A24758">
              <w:tc>
                <w:tcPr>
                  <w:tcW w:w="2972" w:type="dxa"/>
                </w:tcPr>
                <w:p w:rsidR="00A24758" w:rsidRDefault="00A24758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Carolyn Martin</w:t>
                  </w:r>
                </w:p>
              </w:tc>
              <w:tc>
                <w:tcPr>
                  <w:tcW w:w="2126" w:type="dxa"/>
                  <w:vAlign w:val="bottom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24758" w:rsidTr="00A24758">
              <w:tc>
                <w:tcPr>
                  <w:tcW w:w="2972" w:type="dxa"/>
                </w:tcPr>
                <w:p w:rsidR="00A24758" w:rsidRDefault="00A24758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Kerry Ellis</w:t>
                  </w:r>
                </w:p>
              </w:tc>
              <w:tc>
                <w:tcPr>
                  <w:tcW w:w="2126" w:type="dxa"/>
                  <w:vAlign w:val="bottom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</w:t>
                  </w:r>
                </w:p>
              </w:tc>
            </w:tr>
            <w:tr w:rsidR="00A24758" w:rsidTr="00A24758">
              <w:tc>
                <w:tcPr>
                  <w:tcW w:w="2972" w:type="dxa"/>
                </w:tcPr>
                <w:p w:rsidR="00A24758" w:rsidRDefault="00A24758" w:rsidP="002C639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Claire Newman</w:t>
                  </w:r>
                </w:p>
              </w:tc>
              <w:tc>
                <w:tcPr>
                  <w:tcW w:w="2126" w:type="dxa"/>
                  <w:vAlign w:val="bottom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:rsidR="00A24758" w:rsidRDefault="00A2475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IW</w:t>
                  </w:r>
                </w:p>
              </w:tc>
            </w:tr>
          </w:tbl>
          <w:p w:rsidR="00A24758" w:rsidRDefault="00A24758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962D7" w:rsidRPr="00B51B94" w:rsidRDefault="00A24758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Perhaps for board and branch positions outside the coordinators, these could be updated by admin on separate page and just brought across to the members individual page, </w:t>
            </w:r>
          </w:p>
          <w:p w:rsidR="006E7C31" w:rsidRDefault="006E7C31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6E7C31" w:rsidRPr="007F5F64" w:rsidRDefault="007F5F64" w:rsidP="002C639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7F5F64">
              <w:rPr>
                <w:rFonts w:ascii="Calibri" w:hAnsi="Calibri" w:cs="Calibri"/>
                <w:b/>
                <w:sz w:val="28"/>
                <w:szCs w:val="28"/>
              </w:rPr>
              <w:t>Membership List Page</w:t>
            </w:r>
          </w:p>
          <w:p w:rsidR="00D962D7" w:rsidRDefault="00D962D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F5F64" w:rsidRDefault="007F5F64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Comments based on the following assumptions:</w:t>
            </w:r>
          </w:p>
          <w:p w:rsidR="006E72C6" w:rsidRDefault="007F5F64" w:rsidP="007F5F6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7F5F64">
              <w:rPr>
                <w:rFonts w:ascii="Calibri" w:hAnsi="Calibri" w:cs="Calibri"/>
                <w:sz w:val="22"/>
                <w:szCs w:val="22"/>
              </w:rPr>
              <w:t xml:space="preserve">you can </w:t>
            </w:r>
            <w:r w:rsidR="006E72C6">
              <w:rPr>
                <w:rFonts w:ascii="Calibri" w:hAnsi="Calibri" w:cs="Calibri"/>
                <w:sz w:val="22"/>
                <w:szCs w:val="22"/>
              </w:rPr>
              <w:t>sort</w:t>
            </w:r>
            <w:r w:rsidRPr="007F5F64">
              <w:rPr>
                <w:rFonts w:ascii="Calibri" w:hAnsi="Calibri" w:cs="Calibri"/>
                <w:sz w:val="22"/>
                <w:szCs w:val="22"/>
              </w:rPr>
              <w:t xml:space="preserve"> on title across columns and </w:t>
            </w:r>
          </w:p>
          <w:p w:rsidR="007F5F64" w:rsidRPr="007F5F64" w:rsidRDefault="00DC201A" w:rsidP="007F5F6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7F5F64" w:rsidRPr="007F5F64">
              <w:rPr>
                <w:rFonts w:ascii="Calibri" w:hAnsi="Calibri" w:cs="Calibri"/>
                <w:sz w:val="22"/>
                <w:szCs w:val="22"/>
              </w:rPr>
              <w:t xml:space="preserve">multi-search criteria down LHS </w:t>
            </w:r>
            <w:r w:rsidR="006E72C6">
              <w:rPr>
                <w:rFonts w:ascii="Calibri" w:hAnsi="Calibri" w:cs="Calibri"/>
                <w:sz w:val="22"/>
                <w:szCs w:val="22"/>
              </w:rPr>
              <w:t>to narrow the parameters</w:t>
            </w:r>
          </w:p>
          <w:p w:rsidR="007F5F64" w:rsidRDefault="007F5F64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F5F64" w:rsidRDefault="007F5F64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“Area” to be “Branch” consisting of:</w:t>
            </w:r>
          </w:p>
          <w:p w:rsidR="007F5F64" w:rsidRPr="00B51B94" w:rsidRDefault="007F5F64" w:rsidP="002C6390">
            <w:pPr>
              <w:rPr>
                <w:rFonts w:ascii="Calibri" w:hAnsi="Calibri" w:cs="Calibri"/>
                <w:sz w:val="22"/>
                <w:szCs w:val="22"/>
              </w:rPr>
            </w:pPr>
            <w:r w:rsidRPr="007F5F64">
              <w:rPr>
                <w:rFonts w:ascii="Calibri" w:hAnsi="Calibri" w:cs="Calibri"/>
                <w:sz w:val="22"/>
                <w:szCs w:val="22"/>
              </w:rPr>
              <w:t>Inner West; North West; Northern Beaches; Northern Districts; South West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7F5F64" w:rsidRDefault="007F5F64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962D7" w:rsidRDefault="007F5F64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Don’t require “Coordinator for” down LHS</w:t>
            </w:r>
          </w:p>
          <w:p w:rsidR="007F5F64" w:rsidRDefault="007F5F64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F5F64" w:rsidRPr="006E72C6" w:rsidRDefault="007F5F64" w:rsidP="002C639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6E72C6">
              <w:rPr>
                <w:rFonts w:ascii="Calibri" w:hAnsi="Calibri" w:cs="Calibri"/>
                <w:b/>
                <w:sz w:val="22"/>
                <w:szCs w:val="22"/>
              </w:rPr>
              <w:t>Membership:</w:t>
            </w:r>
          </w:p>
          <w:p w:rsidR="00D962D7" w:rsidRPr="00B51B94" w:rsidRDefault="007F5F64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Need to include “Rescue” and “Care”</w:t>
            </w:r>
          </w:p>
          <w:p w:rsidR="00D962D7" w:rsidRDefault="00D962D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6E72C6" w:rsidRPr="006E72C6" w:rsidRDefault="006E72C6" w:rsidP="002C639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6E72C6">
              <w:rPr>
                <w:rFonts w:ascii="Calibri" w:hAnsi="Calibri" w:cs="Calibri"/>
                <w:b/>
                <w:sz w:val="22"/>
                <w:szCs w:val="22"/>
              </w:rPr>
              <w:t>“Guts” or columns</w:t>
            </w:r>
          </w:p>
          <w:p w:rsidR="006E72C6" w:rsidRDefault="006E72C6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 – can this be split into 2 columns, first and last name?</w:t>
            </w:r>
          </w:p>
          <w:p w:rsidR="006E72C6" w:rsidRDefault="006E72C6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Branch (rename from Area)</w:t>
            </w:r>
          </w:p>
          <w:p w:rsidR="006E72C6" w:rsidRDefault="006E72C6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Suburb</w:t>
            </w:r>
          </w:p>
          <w:p w:rsidR="006E72C6" w:rsidRDefault="006E72C6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 Numbers – the 3 in one column is excellent</w:t>
            </w:r>
          </w:p>
          <w:p w:rsidR="006E72C6" w:rsidRDefault="006E72C6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Email Address</w:t>
            </w:r>
          </w:p>
          <w:p w:rsidR="006E72C6" w:rsidRDefault="006E72C6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Coordinator For</w:t>
            </w:r>
          </w:p>
          <w:p w:rsidR="006E72C6" w:rsidRDefault="006E72C6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Rescue tick box</w:t>
            </w:r>
          </w:p>
          <w:p w:rsidR="00D962D7" w:rsidRDefault="006E72C6" w:rsidP="006E72C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Care tick box</w:t>
            </w:r>
          </w:p>
          <w:p w:rsidR="00EE68DA" w:rsidRDefault="00EE68DA" w:rsidP="006E72C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Aviary tick box</w:t>
            </w:r>
          </w:p>
          <w:p w:rsidR="00EE68DA" w:rsidRDefault="00EE68DA" w:rsidP="006E72C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EE68DA" w:rsidRDefault="00EE68DA" w:rsidP="006E72C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 determined; availability, trained for and joined were not required fields for general members</w:t>
            </w:r>
          </w:p>
          <w:p w:rsidR="00EE68DA" w:rsidRDefault="00EE68DA" w:rsidP="006E72C6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EE68DA" w:rsidRPr="00EE68DA" w:rsidRDefault="00EE68DA" w:rsidP="006E72C6">
            <w:pPr>
              <w:rPr>
                <w:rFonts w:ascii="Calibri" w:hAnsi="Calibri" w:cs="Calibri"/>
                <w:b/>
              </w:rPr>
            </w:pPr>
            <w:r w:rsidRPr="00EE68DA">
              <w:rPr>
                <w:rFonts w:ascii="Calibri" w:hAnsi="Calibri" w:cs="Calibri"/>
                <w:b/>
              </w:rPr>
              <w:t>Printing of Lists</w:t>
            </w:r>
          </w:p>
          <w:p w:rsidR="00EE68DA" w:rsidRDefault="00EE68DA" w:rsidP="006E72C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This list should then be able to be printed as a hard copy</w:t>
            </w:r>
            <w:r w:rsidR="00CF521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C958D3" w:rsidRDefault="00C958D3" w:rsidP="006E72C6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C958D3" w:rsidRPr="00C958D3" w:rsidRDefault="00C958D3" w:rsidP="006E72C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C958D3">
              <w:rPr>
                <w:rFonts w:ascii="Calibri" w:hAnsi="Calibri" w:cs="Calibri"/>
                <w:b/>
                <w:sz w:val="28"/>
                <w:szCs w:val="28"/>
              </w:rPr>
              <w:t>Training Matrix</w:t>
            </w:r>
          </w:p>
          <w:p w:rsidR="00C958D3" w:rsidRDefault="00C958D3" w:rsidP="006E72C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There is a complexity in the Training of people (courses) against rescue or care and adult or baby as there are differing requirements for specific species and no one rule fits all.</w:t>
            </w:r>
          </w:p>
          <w:p w:rsidR="00C958D3" w:rsidRDefault="00C958D3" w:rsidP="006E72C6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C958D3" w:rsidRDefault="00C958D3" w:rsidP="006E72C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 was determined that whatever is produced is managed by Admin as this is only needed to be updated once a training course is completed for a person</w:t>
            </w:r>
            <w:r w:rsidR="00DC201A">
              <w:rPr>
                <w:rFonts w:ascii="Calibri" w:hAnsi="Calibri" w:cs="Calibri"/>
                <w:sz w:val="22"/>
                <w:szCs w:val="22"/>
              </w:rPr>
              <w:t xml:space="preserve"> and the workload won’t be that high</w:t>
            </w:r>
            <w:r>
              <w:rPr>
                <w:rFonts w:ascii="Calibri" w:hAnsi="Calibri" w:cs="Calibri"/>
                <w:sz w:val="22"/>
                <w:szCs w:val="22"/>
              </w:rPr>
              <w:t>. A general higher level override for the member to manage could be in the availability section with the addition of rescue and care buttons</w:t>
            </w:r>
            <w:r w:rsidR="00B81C35">
              <w:rPr>
                <w:rFonts w:ascii="Calibri" w:hAnsi="Calibri" w:cs="Calibri"/>
                <w:sz w:val="22"/>
                <w:szCs w:val="22"/>
              </w:rPr>
              <w:t xml:space="preserve"> – if these are ticked</w:t>
            </w:r>
            <w:r w:rsidR="00DC201A">
              <w:rPr>
                <w:rFonts w:ascii="Calibri" w:hAnsi="Calibri" w:cs="Calibri"/>
                <w:sz w:val="22"/>
                <w:szCs w:val="22"/>
              </w:rPr>
              <w:t>, then</w:t>
            </w:r>
            <w:r w:rsidR="00B81C35">
              <w:rPr>
                <w:rFonts w:ascii="Calibri" w:hAnsi="Calibri" w:cs="Calibri"/>
                <w:sz w:val="22"/>
                <w:szCs w:val="22"/>
              </w:rPr>
              <w:t xml:space="preserve"> the training table comes into play.</w:t>
            </w:r>
          </w:p>
          <w:p w:rsidR="00B81C35" w:rsidRDefault="00B81C35" w:rsidP="006E72C6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C958D3" w:rsidRPr="00B51B94" w:rsidRDefault="00C958D3" w:rsidP="00C958D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 initial matrix was put together and provided as a draft</w:t>
            </w:r>
            <w:r w:rsidR="00B81C35">
              <w:rPr>
                <w:rFonts w:ascii="Calibri" w:hAnsi="Calibri" w:cs="Calibri"/>
                <w:sz w:val="22"/>
                <w:szCs w:val="22"/>
              </w:rPr>
              <w:t xml:space="preserve"> and needs to be further investigated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:rsidR="00007B4C" w:rsidRPr="00B51B94" w:rsidRDefault="00007B4C" w:rsidP="002C6390">
      <w:pPr>
        <w:jc w:val="both"/>
        <w:rPr>
          <w:rFonts w:ascii="Calibri" w:hAnsi="Calibri" w:cs="Calibri"/>
        </w:rPr>
      </w:pPr>
    </w:p>
    <w:p w:rsidR="00007B4C" w:rsidRPr="00B51B94" w:rsidRDefault="00600DF5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Act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2C6390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Recommendations</w:t>
            </w:r>
          </w:p>
        </w:tc>
      </w:tr>
      <w:tr w:rsidR="00007B4C" w:rsidRPr="002C6390" w:rsidTr="002C6390">
        <w:tc>
          <w:tcPr>
            <w:tcW w:w="10314" w:type="dxa"/>
          </w:tcPr>
          <w:p w:rsidR="0029685F" w:rsidRDefault="0029685F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 with VMware to:</w:t>
            </w:r>
          </w:p>
          <w:p w:rsidR="00EE2278" w:rsidRDefault="0029685F" w:rsidP="0029685F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29685F">
              <w:rPr>
                <w:rFonts w:ascii="Calibri" w:hAnsi="Calibri" w:cs="Calibri"/>
                <w:sz w:val="22"/>
                <w:szCs w:val="22"/>
              </w:rPr>
              <w:t>Resolve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LHS scroll bar on members page and admin functions</w:t>
            </w:r>
          </w:p>
          <w:p w:rsidR="0029685F" w:rsidRDefault="0029685F" w:rsidP="0029685F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Photo use</w:t>
            </w:r>
            <w:r w:rsidR="006E7C31">
              <w:rPr>
                <w:rFonts w:ascii="Calibri" w:hAnsi="Calibri" w:cs="Calibri"/>
                <w:sz w:val="22"/>
                <w:szCs w:val="22"/>
              </w:rPr>
              <w:t xml:space="preserve"> (how to upload, member approval issue, how we can use for membership card</w:t>
            </w:r>
            <w:r w:rsidR="00A24758">
              <w:rPr>
                <w:rFonts w:ascii="Calibri" w:hAnsi="Calibri" w:cs="Calibri"/>
                <w:sz w:val="22"/>
                <w:szCs w:val="22"/>
              </w:rPr>
              <w:t xml:space="preserve"> + other details on card</w:t>
            </w:r>
            <w:r w:rsidR="006E7C31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A24758" w:rsidRDefault="00A24758" w:rsidP="0029685F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Handling coordinator, branch and board positions</w:t>
            </w:r>
          </w:p>
          <w:p w:rsidR="007F5F64" w:rsidRDefault="007F5F64" w:rsidP="0029685F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Confirm column filtering on member list</w:t>
            </w:r>
          </w:p>
          <w:p w:rsidR="007F5F64" w:rsidRDefault="007F5F64" w:rsidP="0029685F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Confirm how search function will work – is it multiple ticks and then search for that specific criteria</w:t>
            </w:r>
          </w:p>
          <w:p w:rsidR="00CF521E" w:rsidRPr="0029685F" w:rsidRDefault="00CF521E" w:rsidP="0029685F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Printing of overall list</w:t>
            </w:r>
          </w:p>
          <w:p w:rsidR="00D962D7" w:rsidRDefault="00D962D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B81C35" w:rsidRDefault="00B81C35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Resolve the Training Matrix issue to:</w:t>
            </w:r>
          </w:p>
          <w:p w:rsidR="00B81C35" w:rsidRPr="00B51B94" w:rsidRDefault="00B81C35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Maximise automation, minimise complexity in programming, ensure it meets the needs of the business, not intended to replace human interaction – there still needs to be phone calls to resolve so we are not trying to incorporate every permutation possible.</w:t>
            </w:r>
          </w:p>
          <w:p w:rsidR="00C958D3" w:rsidRDefault="00C958D3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962D7" w:rsidRPr="00B51B94" w:rsidRDefault="00EE68DA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Resolve how we manage our mailing lists for renewals and newsletters since we have removed the “address” column – how can </w:t>
            </w:r>
            <w:r w:rsidR="00CF521E">
              <w:rPr>
                <w:rFonts w:ascii="Calibri" w:hAnsi="Calibri" w:cs="Calibri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sz w:val="22"/>
                <w:szCs w:val="22"/>
              </w:rPr>
              <w:t>dmin get access to a list with postal addresses from this and other expanded fields</w:t>
            </w:r>
            <w:r w:rsidR="00CF521E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="00CF521E">
              <w:rPr>
                <w:rFonts w:ascii="Calibri" w:hAnsi="Calibri" w:cs="Calibri"/>
                <w:sz w:val="22"/>
                <w:szCs w:val="22"/>
              </w:rPr>
              <w:t>eg</w:t>
            </w:r>
            <w:proofErr w:type="spellEnd"/>
            <w:r w:rsidR="00CF521E">
              <w:rPr>
                <w:rFonts w:ascii="Calibri" w:hAnsi="Calibri" w:cs="Calibri"/>
                <w:sz w:val="22"/>
                <w:szCs w:val="22"/>
              </w:rPr>
              <w:t>. member no)</w:t>
            </w:r>
            <w:r>
              <w:rPr>
                <w:rFonts w:ascii="Calibri" w:hAnsi="Calibri" w:cs="Calibri"/>
                <w:sz w:val="22"/>
                <w:szCs w:val="22"/>
              </w:rPr>
              <w:t>?</w:t>
            </w:r>
          </w:p>
          <w:p w:rsidR="00D962D7" w:rsidRPr="00B51B94" w:rsidRDefault="00D962D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128DE" w:rsidRPr="00B51B94" w:rsidRDefault="000128DE" w:rsidP="002C6390">
      <w:pPr>
        <w:rPr>
          <w:rFonts w:ascii="Calibri" w:hAnsi="Calibri" w:cs="Calibri"/>
        </w:rPr>
      </w:pPr>
      <w:bookmarkStart w:id="0" w:name="_GoBack"/>
      <w:bookmarkEnd w:id="0"/>
    </w:p>
    <w:p w:rsidR="000128DE" w:rsidRPr="00007B4C" w:rsidRDefault="000128DE" w:rsidP="000128DE">
      <w:pPr>
        <w:rPr>
          <w:rFonts w:ascii="Arial" w:hAnsi="Arial"/>
          <w:b/>
        </w:rPr>
      </w:pPr>
      <w:r w:rsidRPr="00007B4C">
        <w:rPr>
          <w:rFonts w:ascii="Arial" w:hAnsi="Arial"/>
          <w:b/>
        </w:rPr>
        <w:t>Checklist for Plan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4928"/>
        <w:gridCol w:w="5386"/>
      </w:tblGrid>
      <w:tr w:rsidR="00B51B94" w:rsidRPr="000128DE" w:rsidTr="0078017E">
        <w:tc>
          <w:tcPr>
            <w:tcW w:w="4928" w:type="dxa"/>
          </w:tcPr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No rhetorical questions 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No questions restated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Questions useful for learning (clear, concise)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No obvious missing questions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All questions related and relevant </w:t>
            </w:r>
          </w:p>
        </w:tc>
        <w:tc>
          <w:tcPr>
            <w:tcW w:w="5386" w:type="dxa"/>
          </w:tcPr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>Predictions are specific, not general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>Predictions include why they believe these predictions (personal experience, data available)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PDSA seems reasonable in size</w:t>
            </w:r>
            <w:r>
              <w:rPr>
                <w:rFonts w:ascii="Arial" w:hAnsi="Arial"/>
                <w:sz w:val="20"/>
                <w:szCs w:val="20"/>
              </w:rPr>
              <w:t xml:space="preserve"> – achievable in a reasonable timeframe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128DE" w:rsidRPr="00B51B94" w:rsidRDefault="000128DE" w:rsidP="002C6390">
      <w:pPr>
        <w:rPr>
          <w:rFonts w:ascii="Calibri" w:hAnsi="Calibri" w:cs="Calibri"/>
        </w:rPr>
      </w:pPr>
    </w:p>
    <w:sectPr w:rsidR="000128DE" w:rsidRPr="00B51B94" w:rsidSect="00B96D89">
      <w:headerReference w:type="default" r:id="rId8"/>
      <w:footerReference w:type="default" r:id="rId9"/>
      <w:pgSz w:w="11907" w:h="16840" w:code="9"/>
      <w:pgMar w:top="1396" w:right="992" w:bottom="992" w:left="992" w:header="56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D53" w:rsidRDefault="00CA0D53" w:rsidP="00B96D89">
      <w:r>
        <w:separator/>
      </w:r>
    </w:p>
    <w:p w:rsidR="00CA0D53" w:rsidRDefault="00CA0D53"/>
  </w:endnote>
  <w:endnote w:type="continuationSeparator" w:id="0">
    <w:p w:rsidR="00CA0D53" w:rsidRDefault="00CA0D53" w:rsidP="00B96D89">
      <w:r>
        <w:continuationSeparator/>
      </w:r>
    </w:p>
    <w:p w:rsidR="00CA0D53" w:rsidRDefault="00CA0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08" w:type="dxa"/>
      <w:jc w:val="center"/>
      <w:tblInd w:w="-264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365"/>
      <w:gridCol w:w="6660"/>
      <w:gridCol w:w="2083"/>
    </w:tblGrid>
    <w:tr w:rsidR="00FE59F5" w:rsidTr="00DD4800">
      <w:trPr>
        <w:cantSplit/>
        <w:trHeight w:val="433"/>
        <w:jc w:val="center"/>
      </w:trPr>
      <w:tc>
        <w:tcPr>
          <w:tcW w:w="2365" w:type="dxa"/>
        </w:tcPr>
        <w:p w:rsidR="00FE59F5" w:rsidRPr="00ED395A" w:rsidRDefault="00FE59F5" w:rsidP="00797374">
          <w:pPr>
            <w:pStyle w:val="Footer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FOR-00x-v00</w:t>
          </w:r>
        </w:p>
      </w:tc>
      <w:tc>
        <w:tcPr>
          <w:tcW w:w="6660" w:type="dxa"/>
        </w:tcPr>
        <w:p w:rsidR="00FE59F5" w:rsidRPr="00ED395A" w:rsidRDefault="00FE59F5" w:rsidP="00797374">
          <w:pPr>
            <w:pStyle w:val="Footer"/>
            <w:jc w:val="center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Sydney Metropolitan Wildlife Services (ABN 40 412 060 030)</w:t>
          </w:r>
        </w:p>
        <w:p w:rsidR="00FE59F5" w:rsidRPr="00ED395A" w:rsidRDefault="00FE59F5" w:rsidP="00797374">
          <w:pPr>
            <w:pStyle w:val="Footer"/>
            <w:jc w:val="center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www.sydneywildlife.org.au</w:t>
          </w:r>
        </w:p>
      </w:tc>
      <w:tc>
        <w:tcPr>
          <w:tcW w:w="2083" w:type="dxa"/>
        </w:tcPr>
        <w:p w:rsidR="00FE59F5" w:rsidRPr="00ED395A" w:rsidRDefault="00FE59F5" w:rsidP="00797374">
          <w:pPr>
            <w:pStyle w:val="Footer"/>
            <w:jc w:val="right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June 2013</w:t>
          </w:r>
        </w:p>
        <w:p w:rsidR="00FE59F5" w:rsidRPr="00ED395A" w:rsidRDefault="00FE59F5" w:rsidP="00797374">
          <w:pPr>
            <w:jc w:val="right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 xml:space="preserve">Page 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begin"/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instrText xml:space="preserve"> PAGE  \* Arabic  \* MERGEFORMAT </w:instrTex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separate"/>
          </w:r>
          <w:r w:rsidR="00A61548">
            <w:rPr>
              <w:rFonts w:asciiTheme="majorHAnsi" w:hAnsiTheme="majorHAnsi" w:cstheme="majorHAnsi"/>
              <w:noProof/>
              <w:sz w:val="18"/>
              <w:szCs w:val="18"/>
            </w:rPr>
            <w:t>3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end"/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t xml:space="preserve"> of 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begin"/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instrText xml:space="preserve"> NUMPAGES  \* Arabic  \* MERGEFORMAT </w:instrTex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separate"/>
          </w:r>
          <w:r w:rsidR="00A61548">
            <w:rPr>
              <w:rFonts w:asciiTheme="majorHAnsi" w:hAnsiTheme="majorHAnsi" w:cstheme="majorHAnsi"/>
              <w:noProof/>
              <w:sz w:val="18"/>
              <w:szCs w:val="18"/>
            </w:rPr>
            <w:t>4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end"/>
          </w:r>
        </w:p>
      </w:tc>
    </w:tr>
  </w:tbl>
  <w:p w:rsidR="00B96D89" w:rsidRDefault="00B96D89">
    <w:pPr>
      <w:pStyle w:val="Footer"/>
    </w:pPr>
  </w:p>
  <w:p w:rsidR="008010FD" w:rsidRDefault="008010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D53" w:rsidRDefault="00CA0D53" w:rsidP="00B96D89">
      <w:r>
        <w:separator/>
      </w:r>
    </w:p>
    <w:p w:rsidR="00CA0D53" w:rsidRDefault="00CA0D53"/>
  </w:footnote>
  <w:footnote w:type="continuationSeparator" w:id="0">
    <w:p w:rsidR="00CA0D53" w:rsidRDefault="00CA0D53" w:rsidP="00B96D89">
      <w:r>
        <w:continuationSeparator/>
      </w:r>
    </w:p>
    <w:p w:rsidR="00CA0D53" w:rsidRDefault="00CA0D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D89" w:rsidRPr="00B96D89" w:rsidRDefault="00FE59F5" w:rsidP="00B96D89">
    <w:pPr>
      <w:tabs>
        <w:tab w:val="left" w:pos="4140"/>
      </w:tabs>
      <w:rPr>
        <w:rFonts w:ascii="Arial" w:hAnsi="Arial" w:cs="Arial"/>
        <w:b/>
        <w:sz w:val="32"/>
      </w:rPr>
    </w:pPr>
    <w:r w:rsidRPr="00E112E2">
      <w:rPr>
        <w:rFonts w:asciiTheme="minorHAnsi" w:hAnsiTheme="minorHAnsi" w:cstheme="minorHAnsi"/>
        <w:noProof/>
        <w:lang w:eastAsia="en-AU"/>
      </w:rPr>
      <w:drawing>
        <wp:anchor distT="0" distB="0" distL="114300" distR="114300" simplePos="0" relativeHeight="251659264" behindDoc="0" locked="0" layoutInCell="1" allowOverlap="1" wp14:anchorId="7FB77D9C" wp14:editId="3D5AC83A">
          <wp:simplePos x="0" y="0"/>
          <wp:positionH relativeFrom="column">
            <wp:posOffset>5332730</wp:posOffset>
          </wp:positionH>
          <wp:positionV relativeFrom="paragraph">
            <wp:posOffset>-255270</wp:posOffset>
          </wp:positionV>
          <wp:extent cx="1190625" cy="767080"/>
          <wp:effectExtent l="0" t="0" r="9525" b="0"/>
          <wp:wrapNone/>
          <wp:docPr id="2" name="Picture 2" descr="Koo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ok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76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22"/>
      </w:rPr>
      <w:t>Sydney Wildlife</w:t>
    </w:r>
    <w:r w:rsidR="00B96D89">
      <w:rPr>
        <w:rFonts w:ascii="Arial" w:hAnsi="Arial" w:cs="Arial"/>
        <w:b/>
        <w:sz w:val="32"/>
      </w:rPr>
      <w:tab/>
    </w:r>
  </w:p>
  <w:p w:rsidR="00B96D89" w:rsidRPr="00B96D89" w:rsidRDefault="00FE59F5" w:rsidP="00B96D89">
    <w:pPr>
      <w:rPr>
        <w:i/>
        <w:iCs/>
        <w:sz w:val="22"/>
        <w:szCs w:val="22"/>
      </w:rPr>
    </w:pPr>
    <w:r>
      <w:rPr>
        <w:rFonts w:ascii="Arial" w:hAnsi="Arial" w:cs="Arial"/>
        <w:i/>
        <w:iCs/>
        <w:sz w:val="22"/>
        <w:szCs w:val="22"/>
      </w:rPr>
      <w:t>LSS - PDSA</w:t>
    </w:r>
  </w:p>
  <w:p w:rsidR="008010FD" w:rsidRDefault="008010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4C69"/>
    <w:multiLevelType w:val="hybridMultilevel"/>
    <w:tmpl w:val="F9F6F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E6E8D"/>
    <w:multiLevelType w:val="hybridMultilevel"/>
    <w:tmpl w:val="C4FEFB7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925748"/>
    <w:multiLevelType w:val="hybridMultilevel"/>
    <w:tmpl w:val="4E7EC58E"/>
    <w:lvl w:ilvl="0" w:tplc="02B8B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8F58BA"/>
    <w:multiLevelType w:val="hybridMultilevel"/>
    <w:tmpl w:val="C14292AA"/>
    <w:lvl w:ilvl="0" w:tplc="ADFA043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9630C"/>
    <w:multiLevelType w:val="hybridMultilevel"/>
    <w:tmpl w:val="2F344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234ED"/>
    <w:multiLevelType w:val="hybridMultilevel"/>
    <w:tmpl w:val="7046C3C0"/>
    <w:lvl w:ilvl="0" w:tplc="863C0A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40364"/>
    <w:multiLevelType w:val="hybridMultilevel"/>
    <w:tmpl w:val="6FB04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92C83"/>
    <w:multiLevelType w:val="hybridMultilevel"/>
    <w:tmpl w:val="77D6ED82"/>
    <w:lvl w:ilvl="0" w:tplc="863C0A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A4380"/>
    <w:multiLevelType w:val="hybridMultilevel"/>
    <w:tmpl w:val="36C0C77C"/>
    <w:lvl w:ilvl="0" w:tplc="02B8B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81522"/>
    <w:multiLevelType w:val="hybridMultilevel"/>
    <w:tmpl w:val="B67A0C42"/>
    <w:lvl w:ilvl="0" w:tplc="92E86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187C7F"/>
    <w:multiLevelType w:val="hybridMultilevel"/>
    <w:tmpl w:val="03F2C91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137AC0"/>
    <w:multiLevelType w:val="hybridMultilevel"/>
    <w:tmpl w:val="A2147F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E8418E"/>
    <w:multiLevelType w:val="hybridMultilevel"/>
    <w:tmpl w:val="2AB82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6D137D"/>
    <w:multiLevelType w:val="hybridMultilevel"/>
    <w:tmpl w:val="B9BC198E"/>
    <w:lvl w:ilvl="0" w:tplc="92E86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77744F"/>
    <w:multiLevelType w:val="hybridMultilevel"/>
    <w:tmpl w:val="C3FC12C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1340AC"/>
    <w:multiLevelType w:val="hybridMultilevel"/>
    <w:tmpl w:val="F6FEEEDA"/>
    <w:lvl w:ilvl="0" w:tplc="37C290DE">
      <w:start w:val="9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715467E7"/>
    <w:multiLevelType w:val="hybridMultilevel"/>
    <w:tmpl w:val="B584054C"/>
    <w:lvl w:ilvl="0" w:tplc="A99C3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3"/>
  </w:num>
  <w:num w:numId="5">
    <w:abstractNumId w:val="14"/>
  </w:num>
  <w:num w:numId="6">
    <w:abstractNumId w:val="0"/>
  </w:num>
  <w:num w:numId="7">
    <w:abstractNumId w:val="4"/>
  </w:num>
  <w:num w:numId="8">
    <w:abstractNumId w:val="15"/>
  </w:num>
  <w:num w:numId="9">
    <w:abstractNumId w:val="2"/>
  </w:num>
  <w:num w:numId="10">
    <w:abstractNumId w:val="7"/>
  </w:num>
  <w:num w:numId="11">
    <w:abstractNumId w:val="5"/>
  </w:num>
  <w:num w:numId="12">
    <w:abstractNumId w:val="8"/>
  </w:num>
  <w:num w:numId="13">
    <w:abstractNumId w:val="12"/>
  </w:num>
  <w:num w:numId="14">
    <w:abstractNumId w:val="10"/>
  </w:num>
  <w:num w:numId="15">
    <w:abstractNumId w:val="16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36"/>
    <w:rsid w:val="00001F67"/>
    <w:rsid w:val="00007B4C"/>
    <w:rsid w:val="000128DE"/>
    <w:rsid w:val="00071E7C"/>
    <w:rsid w:val="000F771C"/>
    <w:rsid w:val="0010314A"/>
    <w:rsid w:val="00144F21"/>
    <w:rsid w:val="00147B70"/>
    <w:rsid w:val="00176BCD"/>
    <w:rsid w:val="001A616E"/>
    <w:rsid w:val="001E354A"/>
    <w:rsid w:val="0025377E"/>
    <w:rsid w:val="0029685F"/>
    <w:rsid w:val="00296CCC"/>
    <w:rsid w:val="002A6F83"/>
    <w:rsid w:val="002C6390"/>
    <w:rsid w:val="002F4AA0"/>
    <w:rsid w:val="003F062B"/>
    <w:rsid w:val="0040303C"/>
    <w:rsid w:val="004C0BED"/>
    <w:rsid w:val="004E583F"/>
    <w:rsid w:val="004F3556"/>
    <w:rsid w:val="004F6220"/>
    <w:rsid w:val="005071B5"/>
    <w:rsid w:val="00517085"/>
    <w:rsid w:val="00544DEC"/>
    <w:rsid w:val="0055198A"/>
    <w:rsid w:val="00580E74"/>
    <w:rsid w:val="005A27F5"/>
    <w:rsid w:val="00600DF5"/>
    <w:rsid w:val="006139B6"/>
    <w:rsid w:val="006337CA"/>
    <w:rsid w:val="00647E71"/>
    <w:rsid w:val="006A51BC"/>
    <w:rsid w:val="006C554E"/>
    <w:rsid w:val="006E1E03"/>
    <w:rsid w:val="006E24F8"/>
    <w:rsid w:val="006E72C6"/>
    <w:rsid w:val="006E7C31"/>
    <w:rsid w:val="007E53D1"/>
    <w:rsid w:val="007F5F64"/>
    <w:rsid w:val="007F71F2"/>
    <w:rsid w:val="008010FD"/>
    <w:rsid w:val="00823E31"/>
    <w:rsid w:val="00824E36"/>
    <w:rsid w:val="00855B17"/>
    <w:rsid w:val="008B12BD"/>
    <w:rsid w:val="008C5AF4"/>
    <w:rsid w:val="008C77A4"/>
    <w:rsid w:val="008D2B06"/>
    <w:rsid w:val="009075FF"/>
    <w:rsid w:val="0098504A"/>
    <w:rsid w:val="00A24758"/>
    <w:rsid w:val="00A61548"/>
    <w:rsid w:val="00AF6885"/>
    <w:rsid w:val="00B14397"/>
    <w:rsid w:val="00B20D06"/>
    <w:rsid w:val="00B51B94"/>
    <w:rsid w:val="00B81C35"/>
    <w:rsid w:val="00B84C50"/>
    <w:rsid w:val="00B96D89"/>
    <w:rsid w:val="00B97277"/>
    <w:rsid w:val="00BB07EC"/>
    <w:rsid w:val="00BB2C64"/>
    <w:rsid w:val="00BD3F28"/>
    <w:rsid w:val="00C14AEE"/>
    <w:rsid w:val="00C269FD"/>
    <w:rsid w:val="00C53A0A"/>
    <w:rsid w:val="00C54EA5"/>
    <w:rsid w:val="00C958D3"/>
    <w:rsid w:val="00CA0D53"/>
    <w:rsid w:val="00CF521E"/>
    <w:rsid w:val="00D962D7"/>
    <w:rsid w:val="00DB5C5D"/>
    <w:rsid w:val="00DC201A"/>
    <w:rsid w:val="00DE4FCC"/>
    <w:rsid w:val="00DE7ADA"/>
    <w:rsid w:val="00DF1ACD"/>
    <w:rsid w:val="00E0450A"/>
    <w:rsid w:val="00EA0735"/>
    <w:rsid w:val="00ED395A"/>
    <w:rsid w:val="00EE2278"/>
    <w:rsid w:val="00EE239F"/>
    <w:rsid w:val="00EE68DA"/>
    <w:rsid w:val="00F23B04"/>
    <w:rsid w:val="00F866B5"/>
    <w:rsid w:val="00FC268B"/>
    <w:rsid w:val="00FE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77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71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97277"/>
    <w:rPr>
      <w:sz w:val="22"/>
      <w:szCs w:val="20"/>
    </w:rPr>
  </w:style>
  <w:style w:type="paragraph" w:customStyle="1" w:styleId="PR1">
    <w:name w:val="PR1"/>
    <w:basedOn w:val="Heading1"/>
    <w:link w:val="PR1Char"/>
    <w:qFormat/>
    <w:rsid w:val="000F771C"/>
    <w:pPr>
      <w:tabs>
        <w:tab w:val="left" w:pos="851"/>
      </w:tabs>
      <w:jc w:val="center"/>
    </w:pPr>
    <w:rPr>
      <w:rFonts w:ascii="Arial" w:hAnsi="Arial" w:cs="Arial"/>
      <w:sz w:val="28"/>
      <w:szCs w:val="28"/>
    </w:rPr>
  </w:style>
  <w:style w:type="character" w:customStyle="1" w:styleId="PR1Char">
    <w:name w:val="PR1 Char"/>
    <w:link w:val="PR1"/>
    <w:rsid w:val="000F771C"/>
    <w:rPr>
      <w:rFonts w:ascii="Arial" w:eastAsia="Times New Roman" w:hAnsi="Arial" w:cs="Arial"/>
      <w:b/>
      <w:bCs/>
      <w:kern w:val="32"/>
      <w:sz w:val="28"/>
      <w:szCs w:val="28"/>
      <w:lang w:eastAsia="en-US"/>
    </w:rPr>
  </w:style>
  <w:style w:type="character" w:customStyle="1" w:styleId="Heading1Char">
    <w:name w:val="Heading 1 Char"/>
    <w:link w:val="Heading1"/>
    <w:rsid w:val="000F771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PRMainstep">
    <w:name w:val="PR Main step"/>
    <w:basedOn w:val="Normal"/>
    <w:link w:val="PRMainstepChar"/>
    <w:qFormat/>
    <w:rsid w:val="000F771C"/>
    <w:pPr>
      <w:keepNext/>
      <w:keepLines/>
      <w:spacing w:before="120" w:after="120"/>
      <w:outlineLvl w:val="2"/>
    </w:pPr>
    <w:rPr>
      <w:rFonts w:ascii="Arial" w:hAnsi="Arial"/>
      <w:b/>
      <w:bCs/>
      <w:sz w:val="22"/>
      <w:szCs w:val="22"/>
    </w:rPr>
  </w:style>
  <w:style w:type="character" w:customStyle="1" w:styleId="PRMainstepChar">
    <w:name w:val="PR Main step Char"/>
    <w:link w:val="PRMainstep"/>
    <w:rsid w:val="000F771C"/>
    <w:rPr>
      <w:rFonts w:ascii="Arial" w:eastAsia="Times New Roman" w:hAnsi="Arial"/>
      <w:b/>
      <w:bCs/>
      <w:sz w:val="22"/>
      <w:szCs w:val="22"/>
      <w:lang w:eastAsia="en-US"/>
    </w:rPr>
  </w:style>
  <w:style w:type="paragraph" w:customStyle="1" w:styleId="PR2">
    <w:name w:val="PR2"/>
    <w:basedOn w:val="BodyText"/>
    <w:link w:val="PR2Char"/>
    <w:qFormat/>
    <w:rsid w:val="000F771C"/>
    <w:pPr>
      <w:keepNext/>
      <w:spacing w:before="60" w:after="60" w:line="180" w:lineRule="atLeast"/>
      <w:jc w:val="center"/>
    </w:pPr>
    <w:rPr>
      <w:rFonts w:ascii="Arial" w:hAnsi="Arial" w:cs="Arial"/>
      <w:b/>
      <w:bCs/>
      <w:color w:val="FFFFFF"/>
      <w:spacing w:val="-5"/>
    </w:rPr>
  </w:style>
  <w:style w:type="character" w:customStyle="1" w:styleId="PR2Char">
    <w:name w:val="PR2 Char"/>
    <w:link w:val="PR2"/>
    <w:rsid w:val="000F771C"/>
    <w:rPr>
      <w:rFonts w:ascii="Arial" w:eastAsia="Times New Roman" w:hAnsi="Arial" w:cs="Arial"/>
      <w:b/>
      <w:bCs/>
      <w:color w:val="FFFFFF"/>
      <w:spacing w:val="-5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0F771C"/>
    <w:pPr>
      <w:spacing w:after="120"/>
    </w:pPr>
  </w:style>
  <w:style w:type="character" w:customStyle="1" w:styleId="BodyTextChar">
    <w:name w:val="Body Text Char"/>
    <w:link w:val="BodyText"/>
    <w:rsid w:val="000F771C"/>
    <w:rPr>
      <w:rFonts w:eastAsia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00DF5"/>
    <w:pPr>
      <w:ind w:left="720"/>
      <w:contextualSpacing/>
    </w:pPr>
  </w:style>
  <w:style w:type="paragraph" w:customStyle="1" w:styleId="PRSubstep">
    <w:name w:val="PR Substep"/>
    <w:basedOn w:val="Normal"/>
    <w:link w:val="PRSubstepChar"/>
    <w:qFormat/>
    <w:rsid w:val="00600DF5"/>
    <w:pPr>
      <w:keepNext/>
      <w:keepLines/>
      <w:spacing w:before="60" w:after="60"/>
      <w:outlineLvl w:val="2"/>
    </w:pPr>
    <w:rPr>
      <w:rFonts w:ascii="Arial" w:hAnsi="Arial"/>
      <w:bCs/>
      <w:sz w:val="22"/>
      <w:szCs w:val="22"/>
    </w:rPr>
  </w:style>
  <w:style w:type="character" w:customStyle="1" w:styleId="PRSubstepChar">
    <w:name w:val="PR Substep Char"/>
    <w:link w:val="PRSubstep"/>
    <w:rsid w:val="00600DF5"/>
    <w:rPr>
      <w:rFonts w:ascii="Arial" w:eastAsia="Times New Roman" w:hAnsi="Arial"/>
      <w:bCs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B96D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96D8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B96D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96D8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507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71B5"/>
    <w:rPr>
      <w:rFonts w:ascii="Tahoma" w:eastAsia="Times New Roman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nhideWhenUsed/>
    <w:qFormat/>
    <w:rsid w:val="005071B5"/>
    <w:pPr>
      <w:jc w:val="both"/>
    </w:pPr>
    <w:rPr>
      <w:rFonts w:ascii="Calibri" w:hAnsi="Calibri" w:cs="Calibri"/>
      <w:b/>
      <w:bCs/>
      <w:color w:val="0F6FC6" w:themeColor="accent1"/>
      <w:sz w:val="18"/>
      <w:szCs w:val="18"/>
    </w:rPr>
  </w:style>
  <w:style w:type="table" w:styleId="TableGrid">
    <w:name w:val="Table Grid"/>
    <w:basedOn w:val="TableNormal"/>
    <w:rsid w:val="006E7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77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71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97277"/>
    <w:rPr>
      <w:sz w:val="22"/>
      <w:szCs w:val="20"/>
    </w:rPr>
  </w:style>
  <w:style w:type="paragraph" w:customStyle="1" w:styleId="PR1">
    <w:name w:val="PR1"/>
    <w:basedOn w:val="Heading1"/>
    <w:link w:val="PR1Char"/>
    <w:qFormat/>
    <w:rsid w:val="000F771C"/>
    <w:pPr>
      <w:tabs>
        <w:tab w:val="left" w:pos="851"/>
      </w:tabs>
      <w:jc w:val="center"/>
    </w:pPr>
    <w:rPr>
      <w:rFonts w:ascii="Arial" w:hAnsi="Arial" w:cs="Arial"/>
      <w:sz w:val="28"/>
      <w:szCs w:val="28"/>
    </w:rPr>
  </w:style>
  <w:style w:type="character" w:customStyle="1" w:styleId="PR1Char">
    <w:name w:val="PR1 Char"/>
    <w:link w:val="PR1"/>
    <w:rsid w:val="000F771C"/>
    <w:rPr>
      <w:rFonts w:ascii="Arial" w:eastAsia="Times New Roman" w:hAnsi="Arial" w:cs="Arial"/>
      <w:b/>
      <w:bCs/>
      <w:kern w:val="32"/>
      <w:sz w:val="28"/>
      <w:szCs w:val="28"/>
      <w:lang w:eastAsia="en-US"/>
    </w:rPr>
  </w:style>
  <w:style w:type="character" w:customStyle="1" w:styleId="Heading1Char">
    <w:name w:val="Heading 1 Char"/>
    <w:link w:val="Heading1"/>
    <w:rsid w:val="000F771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PRMainstep">
    <w:name w:val="PR Main step"/>
    <w:basedOn w:val="Normal"/>
    <w:link w:val="PRMainstepChar"/>
    <w:qFormat/>
    <w:rsid w:val="000F771C"/>
    <w:pPr>
      <w:keepNext/>
      <w:keepLines/>
      <w:spacing w:before="120" w:after="120"/>
      <w:outlineLvl w:val="2"/>
    </w:pPr>
    <w:rPr>
      <w:rFonts w:ascii="Arial" w:hAnsi="Arial"/>
      <w:b/>
      <w:bCs/>
      <w:sz w:val="22"/>
      <w:szCs w:val="22"/>
    </w:rPr>
  </w:style>
  <w:style w:type="character" w:customStyle="1" w:styleId="PRMainstepChar">
    <w:name w:val="PR Main step Char"/>
    <w:link w:val="PRMainstep"/>
    <w:rsid w:val="000F771C"/>
    <w:rPr>
      <w:rFonts w:ascii="Arial" w:eastAsia="Times New Roman" w:hAnsi="Arial"/>
      <w:b/>
      <w:bCs/>
      <w:sz w:val="22"/>
      <w:szCs w:val="22"/>
      <w:lang w:eastAsia="en-US"/>
    </w:rPr>
  </w:style>
  <w:style w:type="paragraph" w:customStyle="1" w:styleId="PR2">
    <w:name w:val="PR2"/>
    <w:basedOn w:val="BodyText"/>
    <w:link w:val="PR2Char"/>
    <w:qFormat/>
    <w:rsid w:val="000F771C"/>
    <w:pPr>
      <w:keepNext/>
      <w:spacing w:before="60" w:after="60" w:line="180" w:lineRule="atLeast"/>
      <w:jc w:val="center"/>
    </w:pPr>
    <w:rPr>
      <w:rFonts w:ascii="Arial" w:hAnsi="Arial" w:cs="Arial"/>
      <w:b/>
      <w:bCs/>
      <w:color w:val="FFFFFF"/>
      <w:spacing w:val="-5"/>
    </w:rPr>
  </w:style>
  <w:style w:type="character" w:customStyle="1" w:styleId="PR2Char">
    <w:name w:val="PR2 Char"/>
    <w:link w:val="PR2"/>
    <w:rsid w:val="000F771C"/>
    <w:rPr>
      <w:rFonts w:ascii="Arial" w:eastAsia="Times New Roman" w:hAnsi="Arial" w:cs="Arial"/>
      <w:b/>
      <w:bCs/>
      <w:color w:val="FFFFFF"/>
      <w:spacing w:val="-5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0F771C"/>
    <w:pPr>
      <w:spacing w:after="120"/>
    </w:pPr>
  </w:style>
  <w:style w:type="character" w:customStyle="1" w:styleId="BodyTextChar">
    <w:name w:val="Body Text Char"/>
    <w:link w:val="BodyText"/>
    <w:rsid w:val="000F771C"/>
    <w:rPr>
      <w:rFonts w:eastAsia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00DF5"/>
    <w:pPr>
      <w:ind w:left="720"/>
      <w:contextualSpacing/>
    </w:pPr>
  </w:style>
  <w:style w:type="paragraph" w:customStyle="1" w:styleId="PRSubstep">
    <w:name w:val="PR Substep"/>
    <w:basedOn w:val="Normal"/>
    <w:link w:val="PRSubstepChar"/>
    <w:qFormat/>
    <w:rsid w:val="00600DF5"/>
    <w:pPr>
      <w:keepNext/>
      <w:keepLines/>
      <w:spacing w:before="60" w:after="60"/>
      <w:outlineLvl w:val="2"/>
    </w:pPr>
    <w:rPr>
      <w:rFonts w:ascii="Arial" w:hAnsi="Arial"/>
      <w:bCs/>
      <w:sz w:val="22"/>
      <w:szCs w:val="22"/>
    </w:rPr>
  </w:style>
  <w:style w:type="character" w:customStyle="1" w:styleId="PRSubstepChar">
    <w:name w:val="PR Substep Char"/>
    <w:link w:val="PRSubstep"/>
    <w:rsid w:val="00600DF5"/>
    <w:rPr>
      <w:rFonts w:ascii="Arial" w:eastAsia="Times New Roman" w:hAnsi="Arial"/>
      <w:bCs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B96D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96D8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B96D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96D8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507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71B5"/>
    <w:rPr>
      <w:rFonts w:ascii="Tahoma" w:eastAsia="Times New Roman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nhideWhenUsed/>
    <w:qFormat/>
    <w:rsid w:val="005071B5"/>
    <w:pPr>
      <w:jc w:val="both"/>
    </w:pPr>
    <w:rPr>
      <w:rFonts w:ascii="Calibri" w:hAnsi="Calibri" w:cs="Calibri"/>
      <w:b/>
      <w:bCs/>
      <w:color w:val="0F6FC6" w:themeColor="accent1"/>
      <w:sz w:val="18"/>
      <w:szCs w:val="18"/>
    </w:rPr>
  </w:style>
  <w:style w:type="table" w:styleId="TableGrid">
    <w:name w:val="Table Grid"/>
    <w:basedOn w:val="TableNormal"/>
    <w:rsid w:val="006E7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hitet\Desktop\Sydney%20Wildlife\Statistics%20-%20Form\PDSA%20Cycle%20Plan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PDSA Cycle Plan Template.dotx</Template>
  <TotalTime>264</TotalTime>
  <Pages>4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PDSA Cycle Plan</vt:lpstr>
    </vt:vector>
  </TitlesOfParts>
  <Company>Hewlett-Packard</Company>
  <LinksUpToDate>false</LinksUpToDate>
  <CharactersWithSpaces>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PDSA Cycle Plan</dc:title>
  <dc:subject/>
  <dc:creator>White, Tony</dc:creator>
  <cp:keywords/>
  <cp:lastModifiedBy>White, Tony</cp:lastModifiedBy>
  <cp:revision>8</cp:revision>
  <cp:lastPrinted>2012-04-19T00:02:00Z</cp:lastPrinted>
  <dcterms:created xsi:type="dcterms:W3CDTF">2014-01-09T21:11:00Z</dcterms:created>
  <dcterms:modified xsi:type="dcterms:W3CDTF">2014-01-10T02:15:00Z</dcterms:modified>
</cp:coreProperties>
</file>